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0F4B8" w14:textId="77777777" w:rsidR="00D077E9" w:rsidRDefault="00AB02A7" w:rsidP="00D70D02">
      <w:pPr>
        <w:rPr>
          <w:noProof/>
        </w:rPr>
      </w:pPr>
      <w:r>
        <w:rPr>
          <w:noProof/>
          <w:lang w:eastAsia="es-ES"/>
        </w:rPr>
        <mc:AlternateContent>
          <mc:Choice Requires="wps">
            <w:drawing>
              <wp:anchor distT="0" distB="0" distL="114300" distR="114300" simplePos="0" relativeHeight="251660288" behindDoc="1" locked="0" layoutInCell="1" allowOverlap="1" wp14:anchorId="5242310C" wp14:editId="5060694F">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8293E"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r w:rsidR="00D077E9">
        <w:rPr>
          <w:noProof/>
          <w:lang w:eastAsia="es-ES"/>
        </w:rPr>
        <w:drawing>
          <wp:anchor distT="0" distB="0" distL="114300" distR="114300" simplePos="0" relativeHeight="251658240" behindDoc="1" locked="0" layoutInCell="1" allowOverlap="1" wp14:anchorId="1DB4CE46" wp14:editId="3C5A0D5A">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4D1E2B3" w14:textId="77777777" w:rsidTr="00AB02A7">
        <w:trPr>
          <w:trHeight w:val="1894"/>
        </w:trPr>
        <w:tc>
          <w:tcPr>
            <w:tcW w:w="5580" w:type="dxa"/>
            <w:tcBorders>
              <w:top w:val="nil"/>
              <w:left w:val="nil"/>
              <w:bottom w:val="nil"/>
              <w:right w:val="nil"/>
            </w:tcBorders>
          </w:tcPr>
          <w:p w14:paraId="5AD8EED0" w14:textId="77777777" w:rsidR="00D077E9" w:rsidRDefault="00D077E9" w:rsidP="00AB02A7">
            <w:pPr>
              <w:rPr>
                <w:noProof/>
              </w:rPr>
            </w:pPr>
            <w:r>
              <w:rPr>
                <w:noProof/>
                <w:lang w:eastAsia="es-ES"/>
              </w:rPr>
              <mc:AlternateContent>
                <mc:Choice Requires="wps">
                  <w:drawing>
                    <wp:inline distT="0" distB="0" distL="0" distR="0" wp14:anchorId="65BEF8D4" wp14:editId="6A5CD3A0">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78AE08C" w14:textId="77777777" w:rsidR="00D077E9" w:rsidRPr="00D86945" w:rsidRDefault="008C6F4F" w:rsidP="00D077E9">
                                  <w:pPr>
                                    <w:pStyle w:val="Ttulo"/>
                                  </w:pPr>
                                  <w:r>
                                    <w:rPr>
                                      <w:lang w:bidi="es-ES"/>
                                    </w:rPr>
                                    <w:t>GODRUN</w:t>
                                  </w:r>
                                </w:p>
                                <w:p w14:paraId="65D53AEA" w14:textId="77777777" w:rsidR="00D077E9" w:rsidRPr="00D86945" w:rsidRDefault="008C6F4F" w:rsidP="00D077E9">
                                  <w:pPr>
                                    <w:pStyle w:val="Ttulo"/>
                                    <w:spacing w:after="0"/>
                                  </w:pPr>
                                  <w:r>
                                    <w:rPr>
                                      <w:lang w:bidi="es-ES"/>
                                    </w:rPr>
                                    <w:t>(3.Erronka)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BEF8D4"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" filled="f" stroked="f" strokeweight=".5pt">
                      <v:textbox>
                        <w:txbxContent>
                          <w:p w14:paraId="378AE08C" w14:textId="77777777" w:rsidR="00D077E9" w:rsidRPr="00D86945" w:rsidRDefault="008C6F4F" w:rsidP="00D077E9">
                            <w:pPr>
                              <w:pStyle w:val="Ttulo"/>
                            </w:pPr>
                            <w:r>
                              <w:rPr>
                                <w:lang w:bidi="es-ES"/>
                              </w:rPr>
                              <w:t>GODRUN</w:t>
                            </w:r>
                          </w:p>
                          <w:p w14:paraId="65D53AEA" w14:textId="77777777" w:rsidR="00D077E9" w:rsidRPr="00D86945" w:rsidRDefault="008C6F4F" w:rsidP="00D077E9">
                            <w:pPr>
                              <w:pStyle w:val="Ttulo"/>
                              <w:spacing w:after="0"/>
                            </w:pPr>
                            <w:r>
                              <w:rPr>
                                <w:lang w:bidi="es-ES"/>
                              </w:rPr>
                              <w:t>(3.Erronka)</w:t>
                            </w:r>
                          </w:p>
                        </w:txbxContent>
                      </v:textbox>
                      <w10:anchorlock/>
                    </v:shape>
                  </w:pict>
                </mc:Fallback>
              </mc:AlternateContent>
            </w:r>
          </w:p>
          <w:p w14:paraId="4F4E95B3" w14:textId="77777777" w:rsidR="00D077E9" w:rsidRDefault="00D077E9" w:rsidP="00AB02A7">
            <w:pPr>
              <w:rPr>
                <w:noProof/>
              </w:rPr>
            </w:pPr>
            <w:r>
              <w:rPr>
                <w:noProof/>
                <w:lang w:eastAsia="es-ES"/>
              </w:rPr>
              <mc:AlternateContent>
                <mc:Choice Requires="wps">
                  <w:drawing>
                    <wp:inline distT="0" distB="0" distL="0" distR="0" wp14:anchorId="062F8F93" wp14:editId="69A3A3D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9E1049"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14:paraId="42A513C8" w14:textId="77777777" w:rsidTr="004E5FEE">
        <w:trPr>
          <w:trHeight w:val="7303"/>
        </w:trPr>
        <w:tc>
          <w:tcPr>
            <w:tcW w:w="5580" w:type="dxa"/>
            <w:tcBorders>
              <w:top w:val="nil"/>
              <w:left w:val="nil"/>
              <w:bottom w:val="nil"/>
              <w:right w:val="nil"/>
            </w:tcBorders>
          </w:tcPr>
          <w:p w14:paraId="52F2AB5E" w14:textId="77777777" w:rsidR="00D077E9" w:rsidRDefault="00D077E9" w:rsidP="00AB02A7">
            <w:pPr>
              <w:rPr>
                <w:noProof/>
              </w:rPr>
            </w:pPr>
          </w:p>
        </w:tc>
      </w:tr>
      <w:tr w:rsidR="00D077E9" w14:paraId="0CAD1C9A" w14:textId="77777777" w:rsidTr="00AB02A7">
        <w:trPr>
          <w:trHeight w:val="2438"/>
        </w:trPr>
        <w:tc>
          <w:tcPr>
            <w:tcW w:w="5580" w:type="dxa"/>
            <w:tcBorders>
              <w:top w:val="nil"/>
              <w:left w:val="nil"/>
              <w:bottom w:val="nil"/>
              <w:right w:val="nil"/>
            </w:tcBorders>
          </w:tcPr>
          <w:sdt>
            <w:sdtPr>
              <w:rPr>
                <w:noProof/>
              </w:rPr>
              <w:id w:val="1080870105"/>
              <w:placeholder>
                <w:docPart w:val="2187E100794648EEAAC582F7CF229301"/>
              </w:placeholder>
              <w15:appearance w15:val="hidden"/>
            </w:sdtPr>
            <w:sdtEndPr/>
            <w:sdtContent>
              <w:p w14:paraId="51F4C94E" w14:textId="77777777"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8C6F4F">
                  <w:rPr>
                    <w:rStyle w:val="SubttuloCar"/>
                    <w:b w:val="0"/>
                    <w:noProof/>
                    <w:lang w:bidi="es-ES"/>
                  </w:rPr>
                  <w:t>4 febrero</w:t>
                </w:r>
                <w:r>
                  <w:rPr>
                    <w:rStyle w:val="SubttuloCar"/>
                    <w:b w:val="0"/>
                    <w:noProof/>
                    <w:lang w:bidi="es-ES"/>
                  </w:rPr>
                  <w:fldChar w:fldCharType="end"/>
                </w:r>
              </w:p>
            </w:sdtContent>
          </w:sdt>
          <w:p w14:paraId="36DB9386" w14:textId="77777777" w:rsidR="00D077E9" w:rsidRDefault="00D077E9" w:rsidP="00AB02A7">
            <w:pPr>
              <w:rPr>
                <w:noProof/>
                <w:sz w:val="10"/>
                <w:szCs w:val="10"/>
              </w:rPr>
            </w:pPr>
            <w:r w:rsidRPr="00D86945">
              <w:rPr>
                <w:noProof/>
                <w:sz w:val="10"/>
                <w:szCs w:val="10"/>
                <w:lang w:eastAsia="es-ES"/>
              </w:rPr>
              <mc:AlternateContent>
                <mc:Choice Requires="wps">
                  <w:drawing>
                    <wp:inline distT="0" distB="0" distL="0" distR="0" wp14:anchorId="45D133BD" wp14:editId="05BAC230">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CF8D46"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20B73B85" w14:textId="77777777" w:rsidR="00D077E9" w:rsidRDefault="00D077E9" w:rsidP="00AB02A7">
            <w:pPr>
              <w:rPr>
                <w:noProof/>
                <w:sz w:val="10"/>
                <w:szCs w:val="10"/>
              </w:rPr>
            </w:pPr>
          </w:p>
          <w:p w14:paraId="30732DDE" w14:textId="77777777" w:rsidR="00D077E9" w:rsidRDefault="00D077E9" w:rsidP="00AB02A7">
            <w:pPr>
              <w:rPr>
                <w:noProof/>
                <w:sz w:val="10"/>
                <w:szCs w:val="10"/>
              </w:rPr>
            </w:pPr>
          </w:p>
          <w:p w14:paraId="4DB35B3D" w14:textId="77777777" w:rsidR="00D077E9" w:rsidRDefault="00E80040" w:rsidP="00AB02A7">
            <w:pPr>
              <w:rPr>
                <w:noProof/>
              </w:rPr>
            </w:pPr>
            <w:sdt>
              <w:sdtPr>
                <w:rPr>
                  <w:noProof/>
                </w:rPr>
                <w:id w:val="-1740469667"/>
                <w:placeholder>
                  <w:docPart w:val="3D52B7232760458992063C5E7E207089"/>
                </w:placeholder>
                <w15:appearance w15:val="hidden"/>
              </w:sdtPr>
              <w:sdtEndPr/>
              <w:sdtContent>
                <w:r w:rsidR="008C6F4F">
                  <w:rPr>
                    <w:noProof/>
                  </w:rPr>
                  <w:t>GODRUNCORP</w:t>
                </w:r>
              </w:sdtContent>
            </w:sdt>
          </w:p>
          <w:p w14:paraId="74C018D6" w14:textId="77777777" w:rsidR="00D077E9" w:rsidRDefault="008C6F4F" w:rsidP="00AB02A7">
            <w:pPr>
              <w:rPr>
                <w:noProof/>
              </w:rPr>
            </w:pPr>
            <w:r>
              <w:rPr>
                <w:noProof/>
                <w:lang w:bidi="es-ES"/>
              </w:rPr>
              <w:t>Made by</w:t>
            </w:r>
            <w:r w:rsidR="00D077E9" w:rsidRPr="00B231E5">
              <w:rPr>
                <w:noProof/>
                <w:lang w:bidi="es-ES"/>
              </w:rPr>
              <w:t xml:space="preserve">: </w:t>
            </w:r>
            <w:sdt>
              <w:sdtPr>
                <w:rPr>
                  <w:noProof/>
                  <w:u w:val="single"/>
                </w:rPr>
                <w:alias w:val="Su nombre"/>
                <w:tag w:val="Su nombre"/>
                <w:id w:val="-180584491"/>
                <w:placeholder>
                  <w:docPart w:val="31FE0066A64E4BA89D9AFF712C520E29"/>
                </w:placeholder>
                <w:dataBinding w:prefixMappings="xmlns:ns0='http://schemas.microsoft.com/office/2006/coverPageProps' " w:xpath="/ns0:CoverPageProperties[1]/ns0:CompanyFax[1]" w:storeItemID="{55AF091B-3C7A-41E3-B477-F2FDAA23CFDA}"/>
                <w15:appearance w15:val="hidden"/>
                <w:text w:multiLine="1"/>
              </w:sdtPr>
              <w:sdtEndPr/>
              <w:sdtContent>
                <w:r w:rsidRPr="008C6F4F">
                  <w:rPr>
                    <w:noProof/>
                    <w:u w:val="single"/>
                  </w:rPr>
                  <w:t>Iker Romero, Kepa Perez,</w:t>
                </w:r>
                <w:r w:rsidRPr="008C6F4F">
                  <w:rPr>
                    <w:noProof/>
                    <w:u w:val="single"/>
                  </w:rPr>
                  <w:br/>
                  <w:t>Ager (Agertxu)</w:t>
                </w:r>
              </w:sdtContent>
            </w:sdt>
          </w:p>
          <w:p w14:paraId="0885B63E" w14:textId="77777777" w:rsidR="00D077E9" w:rsidRPr="00D86945" w:rsidRDefault="00D077E9" w:rsidP="00AB02A7">
            <w:pPr>
              <w:rPr>
                <w:noProof/>
                <w:sz w:val="10"/>
                <w:szCs w:val="10"/>
              </w:rPr>
            </w:pPr>
          </w:p>
        </w:tc>
      </w:tr>
    </w:tbl>
    <w:p w14:paraId="682EFCA3" w14:textId="77777777" w:rsidR="00D077E9" w:rsidRDefault="00AB02A7">
      <w:pPr>
        <w:spacing w:after="200"/>
        <w:rPr>
          <w:noProof/>
        </w:rPr>
      </w:pPr>
      <w:r w:rsidRPr="00D967AC">
        <w:rPr>
          <w:noProof/>
          <w:lang w:eastAsia="es-ES"/>
        </w:rPr>
        <w:drawing>
          <wp:anchor distT="0" distB="0" distL="114300" distR="114300" simplePos="0" relativeHeight="251661312" behindDoc="0" locked="0" layoutInCell="1" allowOverlap="1" wp14:anchorId="68B86DD2" wp14:editId="065A0EF3">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59264" behindDoc="1" locked="0" layoutInCell="1" allowOverlap="1" wp14:anchorId="47FC24D8" wp14:editId="2F1E3E8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A4BCAC"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noProof/>
          <w:lang w:bidi="es-ES"/>
        </w:rPr>
        <w:br w:type="page"/>
      </w:r>
    </w:p>
    <w:p w14:paraId="6D9ED7FF" w14:textId="77777777" w:rsidR="00D077E9" w:rsidRDefault="008C6F4F" w:rsidP="00D077E9">
      <w:pPr>
        <w:pStyle w:val="Ttulo1"/>
        <w:rPr>
          <w:noProof/>
        </w:rPr>
      </w:pPr>
      <w:r>
        <w:rPr>
          <w:noProof/>
          <w:lang w:bidi="es-ES"/>
        </w:rPr>
        <w:lastRenderedPageBreak/>
        <w:t>1.- Sarrera</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33E18B51" w14:textId="77777777" w:rsidTr="00DF027C">
        <w:trPr>
          <w:trHeight w:val="3546"/>
        </w:trPr>
        <w:tc>
          <w:tcPr>
            <w:tcW w:w="9999" w:type="dxa"/>
          </w:tcPr>
          <w:sdt>
            <w:sdtPr>
              <w:rPr>
                <w:noProof/>
              </w:rPr>
              <w:id w:val="1660650702"/>
              <w:placeholder>
                <w:docPart w:val="C42DE0DB90A941D69CD1ACAFD8409820"/>
              </w:placeholder>
              <w:showingPlcHdr/>
              <w15:appearance w15:val="hidden"/>
            </w:sdtPr>
            <w:sdtEndPr/>
            <w:sdtContent>
              <w:p w14:paraId="01D1493A" w14:textId="77777777" w:rsidR="00D077E9" w:rsidRDefault="008C6F4F" w:rsidP="00DF027C">
                <w:pPr>
                  <w:pStyle w:val="Ttulo2"/>
                  <w:rPr>
                    <w:noProof/>
                  </w:rPr>
                </w:pPr>
                <w:r w:rsidRPr="00DF027C">
                  <w:rPr>
                    <w:noProof/>
                    <w:lang w:bidi="es-ES"/>
                  </w:rPr>
                  <w:t>Texto del subtítulo aquí</w:t>
                </w:r>
              </w:p>
            </w:sdtContent>
          </w:sdt>
          <w:p w14:paraId="54F2E5A6" w14:textId="77777777" w:rsidR="00DF027C" w:rsidRDefault="00DF027C" w:rsidP="00DF027C">
            <w:pPr>
              <w:rPr>
                <w:noProof/>
              </w:rPr>
            </w:pPr>
          </w:p>
          <w:p w14:paraId="0560F843" w14:textId="77777777" w:rsidR="00DF027C" w:rsidRPr="00DF027C" w:rsidRDefault="008C6F4F" w:rsidP="00DF027C">
            <w:pPr>
              <w:pStyle w:val="Contenido"/>
              <w:rPr>
                <w:noProof/>
              </w:rPr>
            </w:pPr>
            <w:r>
              <w:rPr>
                <w:noProof/>
              </w:rPr>
              <w:t>Dokumentu honetan erronkak eskatu digun atazak nola planteatu eta egin ditugun islatuko dugu.</w:t>
            </w:r>
          </w:p>
          <w:p w14:paraId="7420DC7B" w14:textId="77777777" w:rsidR="00DF027C" w:rsidRDefault="00DF027C" w:rsidP="00DF027C">
            <w:pPr>
              <w:rPr>
                <w:noProof/>
              </w:rPr>
            </w:pPr>
          </w:p>
          <w:sdt>
            <w:sdtPr>
              <w:rPr>
                <w:noProof/>
              </w:rPr>
              <w:id w:val="-1742009241"/>
              <w:placeholder>
                <w:docPart w:val="FB800AF94D1E4BD7ACC8CCF3648B5B1A"/>
              </w:placeholder>
              <w:temporary/>
              <w:showingPlcHdr/>
              <w15:appearance w15:val="hidden"/>
            </w:sdtPr>
            <w:sdtEndPr/>
            <w:sdtContent>
              <w:p w14:paraId="2BB75917" w14:textId="77777777" w:rsidR="00DF027C" w:rsidRDefault="00DF027C" w:rsidP="00DF027C">
                <w:pPr>
                  <w:pStyle w:val="Contenido"/>
                  <w:rPr>
                    <w:noProof/>
                  </w:rPr>
                </w:pPr>
                <w:r w:rsidRPr="00DF027C">
                  <w:rPr>
                    <w:noProof/>
                    <w:lang w:bidi="es-ES"/>
                  </w:rPr>
                  <w:t xml:space="preserve">¿Quiere insertar una imagen de sus archivos o agregar una forma, un cuadro de texto o una tabla? ¡Adelante! En la pestaña Insertar de la cinta de opciones, pulse la opción que necesite. </w:t>
                </w:r>
              </w:p>
            </w:sdtContent>
          </w:sdt>
        </w:tc>
      </w:tr>
      <w:tr w:rsidR="00DF027C" w14:paraId="1BFB3F0F" w14:textId="77777777" w:rsidTr="00DF027C">
        <w:trPr>
          <w:trHeight w:val="1899"/>
        </w:trPr>
        <w:tc>
          <w:tcPr>
            <w:tcW w:w="9999" w:type="dxa"/>
            <w:shd w:val="clear" w:color="auto" w:fill="F2F2F2" w:themeFill="background1" w:themeFillShade="F2"/>
            <w:vAlign w:val="center"/>
          </w:tcPr>
          <w:p w14:paraId="6EAA7299" w14:textId="77777777" w:rsidR="00DF027C" w:rsidRPr="00DF027C" w:rsidRDefault="00DF027C" w:rsidP="00DF027C">
            <w:pPr>
              <w:pStyle w:val="Textodestacado"/>
              <w:jc w:val="center"/>
              <w:rPr>
                <w:noProof/>
              </w:rPr>
            </w:pPr>
            <w:r>
              <w:rPr>
                <w:noProof/>
                <w:lang w:eastAsia="es-ES"/>
              </w:rPr>
              <mc:AlternateContent>
                <mc:Choice Requires="wps">
                  <w:drawing>
                    <wp:inline distT="0" distB="0" distL="0" distR="0" wp14:anchorId="36515C2B" wp14:editId="6A49AE04">
                      <wp:extent cx="5422005" cy="1057275"/>
                      <wp:effectExtent l="0" t="0" r="0" b="0"/>
                      <wp:docPr id="7" name="Cuadro de texto 7"/>
                      <wp:cNvGraphicFramePr/>
                      <a:graphic xmlns:a="http://schemas.openxmlformats.org/drawingml/2006/main">
                        <a:graphicData uri="http://schemas.microsoft.com/office/word/2010/wordprocessingShape">
                          <wps:wsp>
                            <wps:cNvSpPr txBox="1"/>
                            <wps:spPr>
                              <a:xfrm>
                                <a:off x="0" y="0"/>
                                <a:ext cx="5422005" cy="1057275"/>
                              </a:xfrm>
                              <a:prstGeom prst="rect">
                                <a:avLst/>
                              </a:prstGeom>
                              <a:noFill/>
                              <a:ln w="6350">
                                <a:noFill/>
                              </a:ln>
                            </wps:spPr>
                            <wps:txbx>
                              <w:txbxContent>
                                <w:p w14:paraId="43846958" w14:textId="77777777" w:rsidR="00DF027C" w:rsidRDefault="00DF027C" w:rsidP="00DF027C">
                                  <w:pPr>
                                    <w:jc w:val="center"/>
                                  </w:pPr>
                                  <w:r>
                                    <w:rPr>
                                      <w:i/>
                                      <w:sz w:val="36"/>
                                      <w:szCs w:val="36"/>
                                      <w:lang w:bidi="es-ES"/>
                                    </w:rPr>
                                    <w:t>“En esa misma pestaña, encontrará otras herramientas aún más fáciles de usar, con las que podrá agregar hipervínculos o insertar comentarios”.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515C2B" id="Cuadro de texto 7" o:spid="_x0000_s1027" type="#_x0000_t202" style="width:426.9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" filled="f" stroked="f" strokeweight=".5pt">
                      <v:textbox>
                        <w:txbxContent>
                          <w:p w14:paraId="43846958" w14:textId="77777777" w:rsidR="00DF027C" w:rsidRDefault="00DF027C" w:rsidP="00DF027C">
                            <w:pPr>
                              <w:jc w:val="center"/>
                            </w:pPr>
                            <w:r>
                              <w:rPr>
                                <w:i/>
                                <w:sz w:val="36"/>
                                <w:szCs w:val="36"/>
                                <w:lang w:bidi="es-ES"/>
                              </w:rPr>
                              <w:t>“En esa misma pestaña, encontrará otras herramientas aún más fáciles de usar, con las que podrá agregar hipervínculos o insertar comentarios”.</w:t>
                            </w:r>
                          </w:p>
                        </w:txbxContent>
                      </v:textbox>
                      <w10:anchorlock/>
                    </v:shape>
                  </w:pict>
                </mc:Fallback>
              </mc:AlternateContent>
            </w:r>
          </w:p>
        </w:tc>
      </w:tr>
      <w:tr w:rsidR="00DF027C" w14:paraId="04053F6E" w14:textId="77777777" w:rsidTr="00DF027C">
        <w:trPr>
          <w:trHeight w:val="5931"/>
        </w:trPr>
        <w:tc>
          <w:tcPr>
            <w:tcW w:w="9999" w:type="dxa"/>
          </w:tcPr>
          <w:p w14:paraId="10AEF672" w14:textId="77777777" w:rsidR="00DF027C" w:rsidRDefault="00DF027C" w:rsidP="00DF027C">
            <w:pPr>
              <w:pStyle w:val="Textodestacado"/>
              <w:rPr>
                <w:i/>
                <w:noProof/>
                <w:sz w:val="36"/>
              </w:rPr>
            </w:pPr>
          </w:p>
          <w:sdt>
            <w:sdtPr>
              <w:rPr>
                <w:noProof/>
              </w:rPr>
              <w:id w:val="-415933964"/>
              <w:placeholder>
                <w:docPart w:val="9F47C73BEA4B4FB68EB6FAAADDF768EA"/>
              </w:placeholder>
              <w:temporary/>
              <w:showingPlcHdr/>
              <w15:appearance w15:val="hidden"/>
            </w:sdtPr>
            <w:sdtEndPr/>
            <w:sdtContent>
              <w:p w14:paraId="23313EA5" w14:textId="77777777" w:rsidR="00DF027C" w:rsidRPr="00DF027C" w:rsidRDefault="00DF027C" w:rsidP="00DF027C">
                <w:pPr>
                  <w:pStyle w:val="Contenido"/>
                  <w:rPr>
                    <w:noProof/>
                  </w:rPr>
                </w:pPr>
                <w:r w:rsidRPr="00DF027C">
                  <w:rPr>
                    <w:noProof/>
                    <w:lang w:bidi="es-ES"/>
                  </w:rPr>
                  <w:t>Para empezar ahora mismo, pulse el texto de cualquier marcador de posición (como este) y empiece a escribir para reemplazarlo por el suyo.</w:t>
                </w:r>
              </w:p>
            </w:sdtContent>
          </w:sdt>
          <w:p w14:paraId="333D0181" w14:textId="77777777" w:rsidR="00DF027C" w:rsidRDefault="00DF027C" w:rsidP="00DF027C">
            <w:pPr>
              <w:pStyle w:val="Contenido"/>
              <w:rPr>
                <w:noProof/>
              </w:rPr>
            </w:pPr>
          </w:p>
          <w:sdt>
            <w:sdtPr>
              <w:rPr>
                <w:noProof/>
              </w:rPr>
              <w:id w:val="1005247712"/>
              <w:placeholder>
                <w:docPart w:val="E3ACE7154BBF4586BEA6B6CF2C4010AF"/>
              </w:placeholder>
              <w:temporary/>
              <w:showingPlcHdr/>
              <w15:appearance w15:val="hidden"/>
            </w:sdtPr>
            <w:sdtEndPr/>
            <w:sdtContent>
              <w:p w14:paraId="466F893B" w14:textId="77777777" w:rsidR="00DF027C" w:rsidRDefault="00DF027C" w:rsidP="00DF027C">
                <w:pPr>
                  <w:pStyle w:val="Contenido"/>
                  <w:rPr>
                    <w:noProof/>
                  </w:rPr>
                </w:pPr>
                <w:r w:rsidRPr="00DF027C">
                  <w:rPr>
                    <w:noProof/>
                    <w:lang w:bidi="es-ES"/>
                  </w:rPr>
                  <w:t xml:space="preserve">¿Quiere insertar una imagen de sus archivos o agregar una forma, un cuadro de texto o una tabla? ¡Adelante! En la pestaña Insertar de la cinta de opciones, pulse la opción que necesite. </w:t>
                </w:r>
              </w:p>
            </w:sdtContent>
          </w:sdt>
          <w:p w14:paraId="3FF06E55" w14:textId="77777777" w:rsidR="00DF027C" w:rsidRDefault="00DF027C" w:rsidP="00DF027C">
            <w:pPr>
              <w:pStyle w:val="Contenido"/>
              <w:rPr>
                <w:i/>
                <w:noProof/>
                <w:sz w:val="36"/>
              </w:rPr>
            </w:pPr>
          </w:p>
          <w:p w14:paraId="05C57AD0" w14:textId="77777777" w:rsidR="00DF027C" w:rsidRDefault="00DF027C" w:rsidP="00DF027C">
            <w:pPr>
              <w:pStyle w:val="Contenido"/>
              <w:rPr>
                <w:i/>
                <w:noProof/>
                <w:sz w:val="36"/>
              </w:rPr>
            </w:pPr>
          </w:p>
        </w:tc>
      </w:tr>
    </w:tbl>
    <w:p w14:paraId="585F0579" w14:textId="77777777" w:rsidR="00AB02A7" w:rsidRDefault="00AB02A7" w:rsidP="00DF027C">
      <w:pPr>
        <w:rPr>
          <w:noProof/>
        </w:rPr>
      </w:pPr>
    </w:p>
    <w:p w14:paraId="5061DABB" w14:textId="77777777" w:rsidR="0087605E" w:rsidRDefault="0087605E" w:rsidP="00AB02A7">
      <w:pPr>
        <w:spacing w:after="200"/>
        <w:rPr>
          <w:noProof/>
        </w:rPr>
      </w:pPr>
    </w:p>
    <w:p w14:paraId="551127BA" w14:textId="77777777" w:rsidR="008C6F4F" w:rsidRDefault="008C6F4F" w:rsidP="00AB02A7">
      <w:pPr>
        <w:spacing w:after="200"/>
        <w:rPr>
          <w:noProof/>
        </w:rPr>
      </w:pPr>
    </w:p>
    <w:p w14:paraId="0E2DE4B6" w14:textId="77777777" w:rsidR="008C6F4F" w:rsidRDefault="008C6F4F" w:rsidP="00AB02A7">
      <w:pPr>
        <w:spacing w:after="200"/>
        <w:rPr>
          <w:noProof/>
        </w:rPr>
      </w:pPr>
    </w:p>
    <w:p w14:paraId="11ABE14D" w14:textId="77777777" w:rsidR="008C6F4F" w:rsidRDefault="008C6F4F" w:rsidP="008C6F4F">
      <w:pPr>
        <w:pStyle w:val="Ttulo1"/>
        <w:rPr>
          <w:noProof/>
        </w:rPr>
      </w:pPr>
      <w:r>
        <w:rPr>
          <w:noProof/>
          <w:lang w:bidi="es-ES"/>
        </w:rPr>
        <w:lastRenderedPageBreak/>
        <w:t xml:space="preserve">2.- Testuingurua </w:t>
      </w:r>
    </w:p>
    <w:tbl>
      <w:tblPr>
        <w:tblW w:w="10079" w:type="dxa"/>
        <w:tblInd w:w="40" w:type="dxa"/>
        <w:tblCellMar>
          <w:left w:w="0" w:type="dxa"/>
          <w:right w:w="0" w:type="dxa"/>
        </w:tblCellMar>
        <w:tblLook w:val="0000" w:firstRow="0" w:lastRow="0" w:firstColumn="0" w:lastColumn="0" w:noHBand="0" w:noVBand="0"/>
      </w:tblPr>
      <w:tblGrid>
        <w:gridCol w:w="10119"/>
      </w:tblGrid>
      <w:tr w:rsidR="008C6F4F" w14:paraId="3B8C91D7" w14:textId="77777777" w:rsidTr="0009583B">
        <w:trPr>
          <w:trHeight w:val="3546"/>
        </w:trPr>
        <w:tc>
          <w:tcPr>
            <w:tcW w:w="10079" w:type="dxa"/>
          </w:tcPr>
          <w:sdt>
            <w:sdtPr>
              <w:rPr>
                <w:noProof/>
              </w:rPr>
              <w:id w:val="-447466291"/>
              <w:placeholder>
                <w:docPart w:val="54A87FD5C97F40BFA24B4F5FDE628AE1"/>
              </w:placeholder>
              <w15:appearance w15:val="hidden"/>
            </w:sdtPr>
            <w:sdtEndPr>
              <w:rPr>
                <w:rFonts w:eastAsiaTheme="minorEastAsia" w:cstheme="minorBidi"/>
                <w:b/>
                <w:sz w:val="28"/>
                <w:szCs w:val="22"/>
              </w:rPr>
            </w:sdtEndPr>
            <w:sdtContent>
              <w:p w14:paraId="09EF0FE2" w14:textId="77777777" w:rsidR="006F6C24" w:rsidRDefault="008C6F4F" w:rsidP="006F6C24">
                <w:pPr>
                  <w:pStyle w:val="Ttulo2"/>
                  <w:rPr>
                    <w:noProof/>
                  </w:rPr>
                </w:pPr>
                <w:r>
                  <w:rPr>
                    <w:noProof/>
                  </w:rPr>
                  <w:t>Zer, zergatik, norentzat</w:t>
                </w:r>
              </w:p>
              <w:p w14:paraId="3340FA77" w14:textId="77777777" w:rsidR="008C6F4F" w:rsidRPr="006F6C24" w:rsidRDefault="008C6F4F" w:rsidP="006F6C24"/>
            </w:sdtContent>
          </w:sdt>
          <w:p w14:paraId="5ED564E5" w14:textId="77777777" w:rsidR="008C6F4F" w:rsidRDefault="00FA1015" w:rsidP="00FA1015">
            <w:pPr>
              <w:pStyle w:val="Contenido"/>
              <w:rPr>
                <w:noProof/>
              </w:rPr>
            </w:pPr>
            <w:r>
              <w:rPr>
                <w:noProof/>
              </w:rPr>
              <w:t xml:space="preserve">                 </w:t>
            </w:r>
            <w:r w:rsidR="00BC06B5">
              <w:rPr>
                <w:noProof/>
              </w:rPr>
              <w:t xml:space="preserve">Rockstar empresak bere langileen artean bideojoko </w:t>
            </w:r>
            <w:r>
              <w:rPr>
                <w:noProof/>
              </w:rPr>
              <w:t xml:space="preserve">txapelketa bat antolatzea nahi dutela esan digute. Laster aterako duten bideojoko batekin egingo da txapelketa(guk egin duguna…) </w:t>
            </w:r>
            <w:r w:rsidR="00222F72">
              <w:rPr>
                <w:noProof/>
              </w:rPr>
              <w:t xml:space="preserve">ea zer moduz egongo den jakiteko </w:t>
            </w:r>
            <w:r>
              <w:rPr>
                <w:noProof/>
              </w:rPr>
              <w:t xml:space="preserve">eta euren Odooko zerbitzarian txapelketaren progresioa ikustea eskatu da. Gainera web orri batean, informazioa islatzea, eta Hall of Fame (“Irabazleak”) eta Hall of Shame (“Galtzaileak”) agertu beharko dira, baita ere hauek deskargatzeko aukera.Esan digutenez iadanik badute postgreSQL datubase bat eta MS SQL Server bat, beraz auek aprobetxatzeko eskatu digute, CEO-ak web orriak mongoDB tik irakurtzen duen REST API bat irakurri behar duela esan digu (Mongo Big Datan erabiltzen denez etorkizunean aprobetxatzeko). </w:t>
            </w:r>
          </w:p>
        </w:tc>
      </w:tr>
      <w:tr w:rsidR="008C6F4F" w14:paraId="5C3150F5" w14:textId="77777777" w:rsidTr="0009583B">
        <w:trPr>
          <w:trHeight w:val="5931"/>
        </w:trPr>
        <w:tc>
          <w:tcPr>
            <w:tcW w:w="10079" w:type="dxa"/>
          </w:tcPr>
          <w:p w14:paraId="1AC3A71F" w14:textId="77777777" w:rsidR="008C6F4F" w:rsidRDefault="008C6F4F" w:rsidP="00043945">
            <w:pPr>
              <w:pStyle w:val="Textodestacado"/>
              <w:rPr>
                <w:i/>
                <w:noProof/>
                <w:sz w:val="36"/>
              </w:rPr>
            </w:pPr>
          </w:p>
          <w:p w14:paraId="5EEF04B6" w14:textId="77777777" w:rsidR="008C6F4F" w:rsidRPr="00DF027C" w:rsidRDefault="008C6F4F" w:rsidP="00043945">
            <w:pPr>
              <w:pStyle w:val="Contenido"/>
              <w:rPr>
                <w:noProof/>
              </w:rPr>
            </w:pPr>
          </w:p>
          <w:p w14:paraId="129499A7" w14:textId="77777777" w:rsidR="008C6F4F" w:rsidRDefault="008C6F4F" w:rsidP="00043945">
            <w:pPr>
              <w:pStyle w:val="Contenido"/>
              <w:rPr>
                <w:noProof/>
              </w:rPr>
            </w:pPr>
          </w:p>
          <w:p w14:paraId="69D765D8" w14:textId="77777777" w:rsidR="008C6F4F" w:rsidRDefault="008C6F4F" w:rsidP="00043945">
            <w:pPr>
              <w:pStyle w:val="Contenido"/>
              <w:rPr>
                <w:i/>
                <w:noProof/>
                <w:sz w:val="36"/>
              </w:rPr>
            </w:pPr>
          </w:p>
          <w:p w14:paraId="076B08EE" w14:textId="77777777" w:rsidR="008C6F4F" w:rsidRDefault="008C6F4F" w:rsidP="00043945">
            <w:pPr>
              <w:pStyle w:val="Contenido"/>
              <w:rPr>
                <w:i/>
                <w:noProof/>
                <w:sz w:val="36"/>
              </w:rPr>
            </w:pPr>
          </w:p>
          <w:p w14:paraId="304256CC" w14:textId="77777777" w:rsidR="00FA1015" w:rsidRDefault="00FA1015" w:rsidP="00043945">
            <w:pPr>
              <w:pStyle w:val="Contenido"/>
              <w:rPr>
                <w:i/>
                <w:noProof/>
                <w:sz w:val="36"/>
              </w:rPr>
            </w:pPr>
          </w:p>
          <w:p w14:paraId="7C089CC2" w14:textId="77777777" w:rsidR="00FA1015" w:rsidRDefault="00FA1015" w:rsidP="00043945">
            <w:pPr>
              <w:pStyle w:val="Contenido"/>
              <w:rPr>
                <w:i/>
                <w:noProof/>
                <w:sz w:val="36"/>
              </w:rPr>
            </w:pPr>
          </w:p>
          <w:p w14:paraId="7172B7B5" w14:textId="77777777" w:rsidR="00FA1015" w:rsidRDefault="00FA1015" w:rsidP="00043945">
            <w:pPr>
              <w:pStyle w:val="Contenido"/>
              <w:rPr>
                <w:i/>
                <w:noProof/>
                <w:sz w:val="36"/>
              </w:rPr>
            </w:pPr>
          </w:p>
          <w:p w14:paraId="58FE970F" w14:textId="77777777" w:rsidR="00FA1015" w:rsidRDefault="00FA1015" w:rsidP="00043945">
            <w:pPr>
              <w:pStyle w:val="Contenido"/>
              <w:rPr>
                <w:i/>
                <w:noProof/>
                <w:sz w:val="36"/>
              </w:rPr>
            </w:pPr>
          </w:p>
          <w:p w14:paraId="39F6017A" w14:textId="77777777" w:rsidR="00FA1015" w:rsidRDefault="00FA1015" w:rsidP="00043945">
            <w:pPr>
              <w:pStyle w:val="Contenido"/>
              <w:rPr>
                <w:i/>
                <w:noProof/>
                <w:sz w:val="36"/>
              </w:rPr>
            </w:pPr>
          </w:p>
          <w:p w14:paraId="2DA375CB" w14:textId="77777777" w:rsidR="00FA1015" w:rsidRDefault="00FA1015" w:rsidP="00043945">
            <w:pPr>
              <w:pStyle w:val="Contenido"/>
              <w:rPr>
                <w:i/>
                <w:noProof/>
                <w:sz w:val="36"/>
              </w:rPr>
            </w:pPr>
          </w:p>
          <w:p w14:paraId="72EAC9BB" w14:textId="77777777" w:rsidR="00FA1015" w:rsidRDefault="00FA1015" w:rsidP="00FA1015">
            <w:pPr>
              <w:pStyle w:val="Ttulo1"/>
              <w:rPr>
                <w:noProof/>
              </w:rPr>
            </w:pPr>
            <w:r>
              <w:rPr>
                <w:noProof/>
                <w:lang w:bidi="es-ES"/>
              </w:rPr>
              <w:lastRenderedPageBreak/>
              <w:t>3.- Helburuak</w:t>
            </w:r>
          </w:p>
          <w:tbl>
            <w:tblPr>
              <w:tblW w:w="9999" w:type="dxa"/>
              <w:tblInd w:w="40" w:type="dxa"/>
              <w:tblCellMar>
                <w:left w:w="0" w:type="dxa"/>
                <w:right w:w="0" w:type="dxa"/>
              </w:tblCellMar>
              <w:tblLook w:val="0000" w:firstRow="0" w:lastRow="0" w:firstColumn="0" w:lastColumn="0" w:noHBand="0" w:noVBand="0"/>
            </w:tblPr>
            <w:tblGrid>
              <w:gridCol w:w="10079"/>
            </w:tblGrid>
            <w:tr w:rsidR="00FA1015" w14:paraId="3051A5B4" w14:textId="77777777" w:rsidTr="006F6C24">
              <w:trPr>
                <w:trHeight w:val="12591"/>
              </w:trPr>
              <w:tc>
                <w:tcPr>
                  <w:tcW w:w="9999" w:type="dxa"/>
                </w:tcPr>
                <w:p w14:paraId="3449F4BC" w14:textId="77777777" w:rsidR="00FA1015" w:rsidRDefault="00FA1015" w:rsidP="00FA1015">
                  <w:pPr>
                    <w:pStyle w:val="Ttulo2"/>
                    <w:rPr>
                      <w:noProof/>
                    </w:rPr>
                  </w:pPr>
                  <w:sdt>
                    <w:sdtPr>
                      <w:rPr>
                        <w:noProof/>
                      </w:rPr>
                      <w:id w:val="2059354915"/>
                      <w:placeholder>
                        <w:docPart w:val="1516DADAA673430F920E4C52F9918DDF"/>
                      </w:placeholder>
                      <w15:appearance w15:val="hidden"/>
                    </w:sdtPr>
                    <w:sdtContent>
                      <w:r>
                        <w:rPr>
                          <w:noProof/>
                        </w:rPr>
                        <w:t>Helburu Orokorrak</w:t>
                      </w:r>
                    </w:sdtContent>
                  </w:sdt>
                </w:p>
                <w:p w14:paraId="143E960F" w14:textId="77777777" w:rsidR="00FA1015" w:rsidRDefault="00FA1015" w:rsidP="00FA1015">
                  <w:pPr>
                    <w:rPr>
                      <w:noProof/>
                    </w:rPr>
                  </w:pPr>
                </w:p>
                <w:p w14:paraId="400F750C" w14:textId="77777777" w:rsidR="00FA1015" w:rsidRPr="00DF027C" w:rsidRDefault="00FA1015" w:rsidP="00FA1015">
                  <w:pPr>
                    <w:pStyle w:val="Contenido"/>
                    <w:rPr>
                      <w:noProof/>
                    </w:rPr>
                  </w:pPr>
                  <w:r>
                    <w:rPr>
                      <w:noProof/>
                    </w:rPr>
                    <w:t>Erronka honetan</w:t>
                  </w:r>
                  <w:r w:rsidR="00222F72">
                    <w:rPr>
                      <w:noProof/>
                    </w:rPr>
                    <w:t xml:space="preserve"> enpresako txapelketa mugikorreko jokoan datza, eta odooko modulu batean ikustea gustatuko litzaioke, gainera ondoren informazio hori mongo erabilita REST-API bat eraikitzea eta Web Orri batean txapelketaren progresioa jarraitzea.</w:t>
                  </w:r>
                </w:p>
                <w:p w14:paraId="2C0A1EA8" w14:textId="77777777" w:rsidR="00FA1015" w:rsidRDefault="00FA1015" w:rsidP="00FA1015">
                  <w:pPr>
                    <w:rPr>
                      <w:noProof/>
                    </w:rPr>
                  </w:pPr>
                </w:p>
                <w:p w14:paraId="1B46EFF2" w14:textId="77777777" w:rsidR="00FA1015" w:rsidRDefault="00222F72" w:rsidP="00222F72">
                  <w:pPr>
                    <w:pStyle w:val="Contenido"/>
                    <w:rPr>
                      <w:noProof/>
                      <w:lang w:bidi="es-ES"/>
                    </w:rPr>
                  </w:pPr>
                  <w:r>
                    <w:rPr>
                      <w:noProof/>
                      <w:lang w:bidi="es-ES"/>
                    </w:rPr>
                    <w:t>Gainera Hall of Fame eta Hall of Shame deskargatu beharko dira.</w:t>
                  </w:r>
                </w:p>
                <w:p w14:paraId="0B6FD362" w14:textId="77777777" w:rsidR="00222F72" w:rsidRDefault="00222F72" w:rsidP="00222F72">
                  <w:pPr>
                    <w:pStyle w:val="Contenido"/>
                    <w:rPr>
                      <w:noProof/>
                      <w:lang w:bidi="es-ES"/>
                    </w:rPr>
                  </w:pPr>
                </w:p>
                <w:p w14:paraId="5C0D207B" w14:textId="77777777" w:rsidR="00222F72" w:rsidRDefault="00222F72" w:rsidP="00222F72">
                  <w:pPr>
                    <w:pStyle w:val="Contenido"/>
                    <w:rPr>
                      <w:noProof/>
                      <w:lang w:bidi="es-ES"/>
                    </w:rPr>
                  </w:pPr>
                </w:p>
                <w:p w14:paraId="7EA3EC44" w14:textId="77777777" w:rsidR="00222F72" w:rsidRDefault="00222F72" w:rsidP="00222F72">
                  <w:pPr>
                    <w:pStyle w:val="Ttulo2"/>
                    <w:rPr>
                      <w:noProof/>
                    </w:rPr>
                  </w:pPr>
                  <w:sdt>
                    <w:sdtPr>
                      <w:rPr>
                        <w:noProof/>
                      </w:rPr>
                      <w:id w:val="685486531"/>
                      <w:placeholder>
                        <w:docPart w:val="D93A9D9919E44117BA579C797987BA4C"/>
                      </w:placeholder>
                      <w15:appearance w15:val="hidden"/>
                    </w:sdtPr>
                    <w:sdtContent>
                      <w:r>
                        <w:rPr>
                          <w:noProof/>
                        </w:rPr>
                        <w:t xml:space="preserve">Helburu </w:t>
                      </w:r>
                      <w:r>
                        <w:rPr>
                          <w:noProof/>
                        </w:rPr>
                        <w:t>Zehatzak</w:t>
                      </w:r>
                    </w:sdtContent>
                  </w:sdt>
                </w:p>
                <w:p w14:paraId="71ABE7E2" w14:textId="77777777" w:rsidR="00222F72" w:rsidRDefault="00222F72" w:rsidP="00222F72">
                  <w:pPr>
                    <w:pStyle w:val="Contenido"/>
                    <w:numPr>
                      <w:ilvl w:val="0"/>
                      <w:numId w:val="1"/>
                    </w:numPr>
                    <w:rPr>
                      <w:noProof/>
                    </w:rPr>
                  </w:pPr>
                  <w:r>
                    <w:rPr>
                      <w:noProof/>
                    </w:rPr>
                    <w:t>Multimedia:</w:t>
                  </w:r>
                </w:p>
                <w:p w14:paraId="6AEBBA9E" w14:textId="77777777" w:rsidR="00F52D5A" w:rsidRDefault="00F52D5A" w:rsidP="00F52D5A">
                  <w:pPr>
                    <w:pStyle w:val="Contenido"/>
                    <w:numPr>
                      <w:ilvl w:val="0"/>
                      <w:numId w:val="2"/>
                    </w:numPr>
                    <w:rPr>
                      <w:noProof/>
                    </w:rPr>
                  </w:pPr>
                  <w:r>
                    <w:rPr>
                      <w:noProof/>
                    </w:rPr>
                    <w:t>Jokoen motorrak hautatzen eta probatzen ditu eta 2Dko eta 3Dko jokoen arkitektura aztertzen du.</w:t>
                  </w:r>
                </w:p>
                <w:p w14:paraId="7063206E" w14:textId="77777777" w:rsidR="00F52D5A" w:rsidRDefault="00F52D5A" w:rsidP="00F52D5A">
                  <w:pPr>
                    <w:pStyle w:val="Contenido"/>
                    <w:numPr>
                      <w:ilvl w:val="0"/>
                      <w:numId w:val="2"/>
                    </w:numPr>
                    <w:rPr>
                      <w:noProof/>
                    </w:rPr>
                  </w:pPr>
                  <w:r>
                    <w:rPr>
                      <w:noProof/>
                    </w:rPr>
                    <w:t>2D-ko eta 3D-ko joko sinpleak garatzen ditu, jokoen motorrak erabiliz</w:t>
                  </w:r>
                </w:p>
                <w:p w14:paraId="25DFFE7E" w14:textId="77777777" w:rsidR="00F52D5A" w:rsidRDefault="00F52D5A" w:rsidP="00F52D5A">
                  <w:pPr>
                    <w:pStyle w:val="Contenido"/>
                    <w:ind w:left="1080"/>
                    <w:rPr>
                      <w:noProof/>
                    </w:rPr>
                  </w:pPr>
                </w:p>
                <w:p w14:paraId="1D32FC38" w14:textId="77777777" w:rsidR="00222F72" w:rsidRDefault="00F52D5A" w:rsidP="00F52D5A">
                  <w:pPr>
                    <w:pStyle w:val="Contenido"/>
                    <w:numPr>
                      <w:ilvl w:val="0"/>
                      <w:numId w:val="1"/>
                    </w:numPr>
                    <w:rPr>
                      <w:noProof/>
                    </w:rPr>
                  </w:pPr>
                  <w:r>
                    <w:rPr>
                      <w:noProof/>
                    </w:rPr>
                    <w:t>Interfaze Garapena:</w:t>
                  </w:r>
                </w:p>
                <w:p w14:paraId="4802BF05" w14:textId="77777777" w:rsidR="00F52D5A" w:rsidRDefault="00F52D5A" w:rsidP="00F52D5A">
                  <w:pPr>
                    <w:pStyle w:val="Contenido"/>
                    <w:numPr>
                      <w:ilvl w:val="0"/>
                      <w:numId w:val="2"/>
                    </w:numPr>
                    <w:rPr>
                      <w:noProof/>
                    </w:rPr>
                  </w:pPr>
                  <w:r>
                    <w:rPr>
                      <w:noProof/>
                    </w:rPr>
                    <w:t>Erabiltzaileko interfaze-grafikoak sortzen ditu ikus-editoreen bitartez, editorearen funtzionaltasuna erabiliz eta srtutako kodea egokituz.</w:t>
                  </w:r>
                </w:p>
                <w:p w14:paraId="2C66F204" w14:textId="77777777" w:rsidR="00F52D5A" w:rsidRDefault="00F52D5A" w:rsidP="00F52D5A">
                  <w:pPr>
                    <w:pStyle w:val="Contenido"/>
                    <w:numPr>
                      <w:ilvl w:val="0"/>
                      <w:numId w:val="2"/>
                    </w:numPr>
                    <w:rPr>
                      <w:noProof/>
                    </w:rPr>
                  </w:pPr>
                  <w:r>
                    <w:rPr>
                      <w:noProof/>
                    </w:rPr>
                    <w:t>Interfaze grafikoak diseinatzen ditu, usagarritasun-irizpideak identifikatuz eta aplikatuz.</w:t>
                  </w:r>
                </w:p>
                <w:p w14:paraId="045F5D12" w14:textId="77777777" w:rsidR="00F52D5A" w:rsidRDefault="00F52D5A" w:rsidP="00F52D5A">
                  <w:pPr>
                    <w:pStyle w:val="Contenido"/>
                    <w:numPr>
                      <w:ilvl w:val="0"/>
                      <w:numId w:val="2"/>
                    </w:numPr>
                    <w:rPr>
                      <w:noProof/>
                    </w:rPr>
                  </w:pPr>
                  <w:r>
                    <w:rPr>
                      <w:noProof/>
                    </w:rPr>
                    <w:t>Tsostenak sortzen ditu, tresna grafikoak ebaluatuz eta erabiliz.</w:t>
                  </w:r>
                </w:p>
                <w:p w14:paraId="5982384E" w14:textId="77777777" w:rsidR="00F52D5A" w:rsidRDefault="00F52D5A" w:rsidP="00F52D5A">
                  <w:pPr>
                    <w:pStyle w:val="Contenido"/>
                    <w:numPr>
                      <w:ilvl w:val="0"/>
                      <w:numId w:val="2"/>
                    </w:numPr>
                    <w:rPr>
                      <w:noProof/>
                    </w:rPr>
                  </w:pPr>
                  <w:r>
                    <w:rPr>
                      <w:noProof/>
                    </w:rPr>
                    <w:t>Aplikazioak dokumentatzen ditu, eta horretarako, berariazko tresnak hautatzen eta erabiltzen ditu.</w:t>
                  </w:r>
                </w:p>
                <w:p w14:paraId="73B6EE16" w14:textId="77777777" w:rsidR="00F52D5A" w:rsidRDefault="00F52D5A" w:rsidP="00F52D5A">
                  <w:pPr>
                    <w:pStyle w:val="Contenido"/>
                    <w:numPr>
                      <w:ilvl w:val="0"/>
                      <w:numId w:val="2"/>
                    </w:numPr>
                    <w:rPr>
                      <w:noProof/>
                    </w:rPr>
                  </w:pPr>
                  <w:r>
                    <w:rPr>
                      <w:noProof/>
                    </w:rPr>
                    <w:t>Aplikazioen funtzionamendua ebaluatzen du, probak diseinatuz eta exekutatuz.</w:t>
                  </w:r>
                </w:p>
                <w:p w14:paraId="4BD8B575" w14:textId="77777777" w:rsidR="00F52D5A" w:rsidRDefault="00F52D5A" w:rsidP="00F52D5A">
                  <w:pPr>
                    <w:pStyle w:val="Contenido"/>
                    <w:ind w:left="1080"/>
                    <w:rPr>
                      <w:noProof/>
                    </w:rPr>
                  </w:pPr>
                </w:p>
                <w:p w14:paraId="53B61FE5" w14:textId="77777777" w:rsidR="00F52D5A" w:rsidRDefault="00F52D5A" w:rsidP="00F52D5A">
                  <w:pPr>
                    <w:pStyle w:val="Contenido"/>
                    <w:numPr>
                      <w:ilvl w:val="0"/>
                      <w:numId w:val="1"/>
                    </w:numPr>
                    <w:rPr>
                      <w:noProof/>
                    </w:rPr>
                  </w:pPr>
                  <w:r>
                    <w:rPr>
                      <w:noProof/>
                    </w:rPr>
                    <w:t>Enpresa Kudeaketako sistemak:</w:t>
                  </w:r>
                </w:p>
                <w:p w14:paraId="0CF27E98" w14:textId="77777777" w:rsidR="00F52D5A" w:rsidRDefault="00F52D5A" w:rsidP="00F52D5A">
                  <w:pPr>
                    <w:pStyle w:val="Contenido"/>
                    <w:numPr>
                      <w:ilvl w:val="0"/>
                      <w:numId w:val="2"/>
                    </w:numPr>
                    <w:rPr>
                      <w:noProof/>
                    </w:rPr>
                  </w:pPr>
                  <w:r>
                    <w:rPr>
                      <w:noProof/>
                    </w:rPr>
                    <w:t>ERP-CRM sistemak egokitzen ditu, eta, horretarako, enpresa-suposizio baten eskakizunak identifikatzen ditu eta sistema horiek emandako tresnak erabiltzen ditu.</w:t>
                  </w:r>
                </w:p>
                <w:p w14:paraId="4DEF3DFF" w14:textId="77777777" w:rsidR="00F52D5A" w:rsidRDefault="00F52D5A" w:rsidP="00F52D5A">
                  <w:pPr>
                    <w:pStyle w:val="Contenido"/>
                    <w:numPr>
                      <w:ilvl w:val="0"/>
                      <w:numId w:val="2"/>
                    </w:numPr>
                    <w:rPr>
                      <w:noProof/>
                    </w:rPr>
                  </w:pPr>
                  <w:r>
                    <w:rPr>
                      <w:noProof/>
                    </w:rPr>
                    <w:t>ERP-CRM sistema baterako osagaiak garatzen ditu, txertatutako programazio-lengoaia aztertuz eta erabiliz.</w:t>
                  </w:r>
                </w:p>
                <w:p w14:paraId="6E2A42FD" w14:textId="77777777" w:rsidR="00F52D5A" w:rsidRDefault="00F52D5A" w:rsidP="00F52D5A">
                  <w:pPr>
                    <w:pStyle w:val="Contenido"/>
                    <w:ind w:left="1080"/>
                    <w:rPr>
                      <w:noProof/>
                    </w:rPr>
                  </w:pPr>
                </w:p>
                <w:p w14:paraId="6658DE91" w14:textId="77777777" w:rsidR="00F52D5A" w:rsidRDefault="00F52D5A" w:rsidP="00F52D5A">
                  <w:pPr>
                    <w:pStyle w:val="Contenido"/>
                    <w:numPr>
                      <w:ilvl w:val="0"/>
                      <w:numId w:val="1"/>
                    </w:numPr>
                    <w:rPr>
                      <w:noProof/>
                    </w:rPr>
                  </w:pPr>
                  <w:r>
                    <w:rPr>
                      <w:noProof/>
                    </w:rPr>
                    <w:t>Datu-Atzipena:</w:t>
                  </w:r>
                </w:p>
                <w:p w14:paraId="7A5F47D9" w14:textId="77777777" w:rsidR="00F52D5A" w:rsidRDefault="00F52D5A" w:rsidP="00F52D5A">
                  <w:pPr>
                    <w:pStyle w:val="Contenido"/>
                    <w:numPr>
                      <w:ilvl w:val="0"/>
                      <w:numId w:val="2"/>
                    </w:numPr>
                    <w:rPr>
                      <w:noProof/>
                    </w:rPr>
                  </w:pPr>
                  <w:r>
                    <w:rPr>
                      <w:noProof/>
                    </w:rPr>
                    <w:t xml:space="preserve">NoSQL datu-baseetan biltegiratutako informazioa kudeatzen duten aplikazioak garatzen ditu, eta, eginkizun </w:t>
                  </w:r>
                  <w:r w:rsidR="006F6C24">
                    <w:rPr>
                      <w:noProof/>
                    </w:rPr>
                    <w:t>horretan, horien ezaugarriak baloratzen ditu eta txertatutako atzipen-mekanismoak erabiltzen ditu.</w:t>
                  </w:r>
                </w:p>
                <w:p w14:paraId="3454549B" w14:textId="77777777" w:rsidR="006F6C24" w:rsidRDefault="006F6C24" w:rsidP="00F52D5A">
                  <w:pPr>
                    <w:pStyle w:val="Contenido"/>
                    <w:numPr>
                      <w:ilvl w:val="0"/>
                      <w:numId w:val="2"/>
                    </w:numPr>
                    <w:rPr>
                      <w:noProof/>
                    </w:rPr>
                  </w:pPr>
                  <w:r>
                    <w:rPr>
                      <w:noProof/>
                    </w:rPr>
                    <w:t>Web Zerbitzuak sortu eta erabili ditu.</w:t>
                  </w:r>
                </w:p>
                <w:p w14:paraId="223E930E" w14:textId="77777777" w:rsidR="006F6C24" w:rsidRDefault="006F6C24" w:rsidP="006F6C24">
                  <w:pPr>
                    <w:pStyle w:val="Contenido"/>
                    <w:rPr>
                      <w:noProof/>
                    </w:rPr>
                  </w:pPr>
                </w:p>
                <w:p w14:paraId="559C4445" w14:textId="77777777" w:rsidR="006F6C24" w:rsidRDefault="006F6C24" w:rsidP="006F6C24">
                  <w:pPr>
                    <w:pStyle w:val="Contenido"/>
                    <w:numPr>
                      <w:ilvl w:val="0"/>
                      <w:numId w:val="1"/>
                    </w:numPr>
                    <w:rPr>
                      <w:noProof/>
                    </w:rPr>
                  </w:pPr>
                  <w:r>
                    <w:rPr>
                      <w:noProof/>
                    </w:rPr>
                    <w:t>Zerbitzu eta prozesuen programazioa:</w:t>
                  </w:r>
                </w:p>
                <w:p w14:paraId="66F3F025" w14:textId="77777777" w:rsidR="006F6C24" w:rsidRDefault="006F6C24" w:rsidP="006F6C24">
                  <w:pPr>
                    <w:pStyle w:val="Contenido"/>
                    <w:numPr>
                      <w:ilvl w:val="0"/>
                      <w:numId w:val="2"/>
                    </w:numPr>
                    <w:rPr>
                      <w:noProof/>
                    </w:rPr>
                  </w:pPr>
                  <w:r>
                    <w:rPr>
                      <w:noProof/>
                    </w:rPr>
                    <w:t>Hainbat exekuzio-hari dituzten aplikazioak garatzen ditu, programazio-lengoaiaren berariazko liburutegiak aztertuz eta aplikatuz.</w:t>
                  </w:r>
                </w:p>
                <w:p w14:paraId="3750968E" w14:textId="77777777" w:rsidR="006F6C24" w:rsidRDefault="006F6C24" w:rsidP="006F6C24">
                  <w:pPr>
                    <w:pStyle w:val="Contenido"/>
                    <w:numPr>
                      <w:ilvl w:val="0"/>
                      <w:numId w:val="2"/>
                    </w:numPr>
                    <w:rPr>
                      <w:noProof/>
                    </w:rPr>
                  </w:pPr>
                  <w:r>
                    <w:rPr>
                      <w:noProof/>
                    </w:rPr>
                    <w:t>Sareko komunikazio mekanismoak programatzen ditu, socket erabiliz eta exekuzio-agertokia aztertuz.</w:t>
                  </w:r>
                </w:p>
                <w:p w14:paraId="29AC9AA2" w14:textId="77777777" w:rsidR="006F6C24" w:rsidRDefault="006F6C24" w:rsidP="006F6C24">
                  <w:pPr>
                    <w:pStyle w:val="Contenido"/>
                    <w:numPr>
                      <w:ilvl w:val="0"/>
                      <w:numId w:val="2"/>
                    </w:numPr>
                    <w:rPr>
                      <w:noProof/>
                    </w:rPr>
                  </w:pPr>
                  <w:r>
                    <w:rPr>
                      <w:noProof/>
                    </w:rPr>
                    <w:t>Sareko zerbitzuak eskaintzen dituzten aplikazioak garatzen ditu, eta, horretarako, klase-liburutegiak erabiltzen ditu eta eskuragarritasuneko irizpideak aplikatzen ditu.</w:t>
                  </w:r>
                </w:p>
                <w:p w14:paraId="5DB4F28B" w14:textId="77777777" w:rsidR="006F6C24" w:rsidRDefault="006F6C24" w:rsidP="006F6C24">
                  <w:pPr>
                    <w:pStyle w:val="Contenido"/>
                    <w:numPr>
                      <w:ilvl w:val="0"/>
                      <w:numId w:val="2"/>
                    </w:numPr>
                    <w:rPr>
                      <w:noProof/>
                    </w:rPr>
                  </w:pPr>
                  <w:r>
                    <w:rPr>
                      <w:noProof/>
                    </w:rPr>
                    <w:t>Aplikazioak eta datutak babesten ditu, eta, eginkizun horretan, segurtasun-irizpideak aplikatuko ditu informazioa atzitzean, biltegiratzean eta transmititzean.</w:t>
                  </w:r>
                </w:p>
                <w:p w14:paraId="01C9B975" w14:textId="77777777" w:rsidR="006F6C24" w:rsidRDefault="006F6C24" w:rsidP="006F6C24">
                  <w:pPr>
                    <w:pStyle w:val="Contenido"/>
                    <w:ind w:left="1080"/>
                    <w:rPr>
                      <w:noProof/>
                    </w:rPr>
                  </w:pPr>
                </w:p>
                <w:p w14:paraId="32DC73C1" w14:textId="77777777" w:rsidR="006F6C24" w:rsidRDefault="006F6C24" w:rsidP="006F6C24">
                  <w:pPr>
                    <w:pStyle w:val="Contenido"/>
                    <w:numPr>
                      <w:ilvl w:val="0"/>
                      <w:numId w:val="1"/>
                    </w:numPr>
                    <w:rPr>
                      <w:noProof/>
                    </w:rPr>
                  </w:pPr>
                  <w:r>
                    <w:rPr>
                      <w:noProof/>
                    </w:rPr>
                    <w:t>Zeharkakoak:</w:t>
                  </w:r>
                </w:p>
                <w:p w14:paraId="4E517A12" w14:textId="77777777" w:rsidR="006F6C24" w:rsidRDefault="006F6C24" w:rsidP="006F6C24">
                  <w:pPr>
                    <w:pStyle w:val="Contenido"/>
                    <w:numPr>
                      <w:ilvl w:val="0"/>
                      <w:numId w:val="2"/>
                    </w:numPr>
                    <w:rPr>
                      <w:noProof/>
                    </w:rPr>
                  </w:pPr>
                  <w:r>
                    <w:rPr>
                      <w:noProof/>
                    </w:rPr>
                    <w:t xml:space="preserve">Inplikazioa </w:t>
                  </w:r>
                </w:p>
                <w:p w14:paraId="26C4F5E8" w14:textId="77777777" w:rsidR="006F6C24" w:rsidRDefault="006F6C24" w:rsidP="006F6C24">
                  <w:pPr>
                    <w:pStyle w:val="Contenido"/>
                    <w:numPr>
                      <w:ilvl w:val="0"/>
                      <w:numId w:val="2"/>
                    </w:numPr>
                    <w:rPr>
                      <w:noProof/>
                    </w:rPr>
                  </w:pPr>
                  <w:r>
                    <w:rPr>
                      <w:noProof/>
                    </w:rPr>
                    <w:t>Talde lana</w:t>
                  </w:r>
                </w:p>
                <w:p w14:paraId="6D1A984D" w14:textId="77777777" w:rsidR="006F6C24" w:rsidRDefault="006F6C24" w:rsidP="006F6C24">
                  <w:pPr>
                    <w:pStyle w:val="Contenido"/>
                    <w:numPr>
                      <w:ilvl w:val="0"/>
                      <w:numId w:val="2"/>
                    </w:numPr>
                    <w:rPr>
                      <w:noProof/>
                    </w:rPr>
                  </w:pPr>
                  <w:r>
                    <w:rPr>
                      <w:noProof/>
                    </w:rPr>
                    <w:t>Ahozko komunikazio</w:t>
                  </w:r>
                </w:p>
              </w:tc>
            </w:tr>
            <w:tr w:rsidR="00FA1015" w14:paraId="1B1705F2" w14:textId="77777777" w:rsidTr="00043945">
              <w:trPr>
                <w:trHeight w:val="5931"/>
              </w:trPr>
              <w:tc>
                <w:tcPr>
                  <w:tcW w:w="9999" w:type="dxa"/>
                </w:tcPr>
                <w:p w14:paraId="474EBB3D" w14:textId="77777777" w:rsidR="00FA1015" w:rsidRDefault="00FA1015" w:rsidP="00FA1015">
                  <w:pPr>
                    <w:pStyle w:val="Textodestacado"/>
                    <w:rPr>
                      <w:i/>
                      <w:noProof/>
                      <w:sz w:val="36"/>
                    </w:rPr>
                  </w:pPr>
                </w:p>
                <w:p w14:paraId="3271ECA0" w14:textId="77777777" w:rsidR="006F6C24" w:rsidRDefault="006F6C24" w:rsidP="006F6C24">
                  <w:pPr>
                    <w:pStyle w:val="Ttulo1"/>
                    <w:rPr>
                      <w:noProof/>
                    </w:rPr>
                  </w:pPr>
                  <w:r>
                    <w:rPr>
                      <w:noProof/>
                      <w:lang w:bidi="es-ES"/>
                    </w:rPr>
                    <w:t>4</w:t>
                  </w:r>
                  <w:r>
                    <w:rPr>
                      <w:noProof/>
                      <w:lang w:bidi="es-ES"/>
                    </w:rPr>
                    <w:t xml:space="preserve">.- </w:t>
                  </w:r>
                  <w:r>
                    <w:rPr>
                      <w:noProof/>
                      <w:lang w:bidi="es-ES"/>
                    </w:rPr>
                    <w:t>Baliabideak</w:t>
                  </w:r>
                </w:p>
                <w:tbl>
                  <w:tblPr>
                    <w:tblW w:w="9999" w:type="dxa"/>
                    <w:tblInd w:w="40" w:type="dxa"/>
                    <w:tblCellMar>
                      <w:left w:w="0" w:type="dxa"/>
                      <w:right w:w="0" w:type="dxa"/>
                    </w:tblCellMar>
                    <w:tblLook w:val="0000" w:firstRow="0" w:lastRow="0" w:firstColumn="0" w:lastColumn="0" w:noHBand="0" w:noVBand="0"/>
                  </w:tblPr>
                  <w:tblGrid>
                    <w:gridCol w:w="10039"/>
                  </w:tblGrid>
                  <w:tr w:rsidR="006F6C24" w14:paraId="278D859A" w14:textId="77777777" w:rsidTr="00043945">
                    <w:trPr>
                      <w:trHeight w:val="3546"/>
                    </w:trPr>
                    <w:tc>
                      <w:tcPr>
                        <w:tcW w:w="9999" w:type="dxa"/>
                      </w:tcPr>
                      <w:p w14:paraId="578F8B51" w14:textId="77777777" w:rsidR="006F6C24" w:rsidRDefault="006F6C24" w:rsidP="006F6C24">
                        <w:pPr>
                          <w:pStyle w:val="Ttulo2"/>
                          <w:rPr>
                            <w:noProof/>
                          </w:rPr>
                        </w:pPr>
                        <w:sdt>
                          <w:sdtPr>
                            <w:rPr>
                              <w:noProof/>
                            </w:rPr>
                            <w:id w:val="1069621785"/>
                            <w:placeholder>
                              <w:docPart w:val="004E7DD562A24CF391B25BB5B50A32C4"/>
                            </w:placeholder>
                            <w15:appearance w15:val="hidden"/>
                          </w:sdtPr>
                          <w:sdtContent>
                            <w:r w:rsidR="008940C6">
                              <w:rPr>
                                <w:noProof/>
                              </w:rPr>
                              <w:t>Baliabide teknikoak:</w:t>
                            </w:r>
                          </w:sdtContent>
                        </w:sdt>
                      </w:p>
                      <w:p w14:paraId="38E0906C" w14:textId="77777777" w:rsidR="006F6C24" w:rsidRDefault="006F6C24" w:rsidP="006F6C24">
                        <w:pPr>
                          <w:rPr>
                            <w:noProof/>
                          </w:rPr>
                        </w:pPr>
                      </w:p>
                      <w:p w14:paraId="1A114B97" w14:textId="77777777" w:rsidR="006F6C24" w:rsidRDefault="008940C6" w:rsidP="006F6C24">
                        <w:pPr>
                          <w:rPr>
                            <w:b w:val="0"/>
                            <w:noProof/>
                            <w:lang w:bidi="es-ES"/>
                          </w:rPr>
                        </w:pPr>
                        <w:r w:rsidRPr="008940C6">
                          <w:rPr>
                            <w:b w:val="0"/>
                            <w:noProof/>
                            <w:lang w:bidi="es-ES"/>
                          </w:rPr>
                          <w:t>Erronka hau garatzeko hainbat baliabide erabil izan ditugu. Baliabide hauek kategoria desberdinetan desberdidu ditzakegu.</w:t>
                        </w:r>
                      </w:p>
                      <w:p w14:paraId="248D96DB" w14:textId="77777777" w:rsidR="008940C6" w:rsidRDefault="008940C6" w:rsidP="008940C6">
                        <w:pPr>
                          <w:pStyle w:val="Prrafodelista"/>
                          <w:numPr>
                            <w:ilvl w:val="0"/>
                            <w:numId w:val="3"/>
                          </w:numPr>
                          <w:rPr>
                            <w:b w:val="0"/>
                            <w:noProof/>
                            <w:lang w:bidi="es-ES"/>
                          </w:rPr>
                        </w:pPr>
                        <w:r>
                          <w:rPr>
                            <w:b w:val="0"/>
                            <w:noProof/>
                            <w:lang w:bidi="es-ES"/>
                          </w:rPr>
                          <w:t>SOFTWARE:</w:t>
                        </w:r>
                      </w:p>
                      <w:p w14:paraId="66E10F78" w14:textId="77777777" w:rsidR="008940C6" w:rsidRDefault="008940C6" w:rsidP="008940C6">
                        <w:pPr>
                          <w:pStyle w:val="Prrafodelista"/>
                          <w:numPr>
                            <w:ilvl w:val="0"/>
                            <w:numId w:val="4"/>
                          </w:numPr>
                          <w:rPr>
                            <w:b w:val="0"/>
                            <w:noProof/>
                            <w:lang w:bidi="es-ES"/>
                          </w:rPr>
                        </w:pPr>
                        <w:r>
                          <w:rPr>
                            <w:b w:val="0"/>
                            <w:noProof/>
                            <w:lang w:bidi="es-ES"/>
                          </w:rPr>
                          <w:t>IDE –ak:</w:t>
                        </w:r>
                      </w:p>
                      <w:p w14:paraId="631B6C79" w14:textId="77777777" w:rsidR="008940C6" w:rsidRDefault="008940C6" w:rsidP="008940C6">
                        <w:pPr>
                          <w:pStyle w:val="Prrafodelista"/>
                          <w:numPr>
                            <w:ilvl w:val="0"/>
                            <w:numId w:val="5"/>
                          </w:numPr>
                          <w:rPr>
                            <w:b w:val="0"/>
                            <w:noProof/>
                            <w:lang w:bidi="es-ES"/>
                          </w:rPr>
                        </w:pPr>
                        <w:hyperlink r:id="rId11" w:history="1">
                          <w:r w:rsidRPr="008940C6">
                            <w:rPr>
                              <w:rStyle w:val="Hipervnculo"/>
                              <w:b w:val="0"/>
                              <w:noProof/>
                              <w:lang w:bidi="es-ES"/>
                            </w:rPr>
                            <w:t>Eclipse</w:t>
                          </w:r>
                        </w:hyperlink>
                        <w:r>
                          <w:rPr>
                            <w:b w:val="0"/>
                            <w:noProof/>
                            <w:lang w:bidi="es-ES"/>
                          </w:rPr>
                          <w:t>: Aplikazio hau Zerbitzaria, JPA aplikazioa eta Rest Zerbitzua egiteko erabili dutu.</w:t>
                        </w:r>
                      </w:p>
                      <w:p w14:paraId="2E1D3DCB" w14:textId="77777777" w:rsidR="008940C6" w:rsidRDefault="008940C6" w:rsidP="008940C6">
                        <w:pPr>
                          <w:pStyle w:val="Prrafodelista"/>
                          <w:numPr>
                            <w:ilvl w:val="0"/>
                            <w:numId w:val="5"/>
                          </w:numPr>
                          <w:rPr>
                            <w:b w:val="0"/>
                            <w:noProof/>
                            <w:lang w:bidi="es-ES"/>
                          </w:rPr>
                        </w:pPr>
                        <w:hyperlink r:id="rId12" w:history="1">
                          <w:r w:rsidRPr="008940C6">
                            <w:rPr>
                              <w:rStyle w:val="Hipervnculo"/>
                              <w:b w:val="0"/>
                              <w:noProof/>
                              <w:lang w:bidi="es-ES"/>
                            </w:rPr>
                            <w:t>Intellij</w:t>
                          </w:r>
                        </w:hyperlink>
                        <w:r>
                          <w:rPr>
                            <w:b w:val="0"/>
                            <w:noProof/>
                            <w:lang w:bidi="es-ES"/>
                          </w:rPr>
                          <w:t>: Aplikazio hau zerbitzariarekin probak egiterakoan mugikorreko bezeroa emulatzeko  erabili dugu</w:t>
                        </w:r>
                      </w:p>
                      <w:p w14:paraId="32D85470" w14:textId="77777777" w:rsidR="008940C6" w:rsidRDefault="008940C6" w:rsidP="008940C6">
                        <w:pPr>
                          <w:pStyle w:val="Prrafodelista"/>
                          <w:numPr>
                            <w:ilvl w:val="0"/>
                            <w:numId w:val="5"/>
                          </w:numPr>
                          <w:rPr>
                            <w:b w:val="0"/>
                            <w:noProof/>
                            <w:lang w:bidi="es-ES"/>
                          </w:rPr>
                        </w:pPr>
                        <w:hyperlink r:id="rId13" w:history="1">
                          <w:r w:rsidRPr="008940C6">
                            <w:rPr>
                              <w:rStyle w:val="Hipervnculo"/>
                              <w:b w:val="0"/>
                              <w:noProof/>
                              <w:lang w:bidi="es-ES"/>
                            </w:rPr>
                            <w:t>Visual Studio</w:t>
                          </w:r>
                        </w:hyperlink>
                        <w:r w:rsidR="00483B7B">
                          <w:rPr>
                            <w:b w:val="0"/>
                            <w:noProof/>
                            <w:lang w:bidi="es-ES"/>
                          </w:rPr>
                          <w:t>(2019)</w:t>
                        </w:r>
                        <w:r>
                          <w:rPr>
                            <w:b w:val="0"/>
                            <w:noProof/>
                            <w:lang w:bidi="es-ES"/>
                          </w:rPr>
                          <w:t>: Web orria eraikitzeko erabili dugun IDE a da.</w:t>
                        </w:r>
                      </w:p>
                      <w:p w14:paraId="302C0F4D" w14:textId="77777777" w:rsidR="008940C6" w:rsidRDefault="008940C6" w:rsidP="008940C6">
                        <w:pPr>
                          <w:pStyle w:val="Prrafodelista"/>
                          <w:numPr>
                            <w:ilvl w:val="0"/>
                            <w:numId w:val="5"/>
                          </w:numPr>
                          <w:rPr>
                            <w:b w:val="0"/>
                            <w:noProof/>
                            <w:lang w:bidi="es-ES"/>
                          </w:rPr>
                        </w:pPr>
                        <w:hyperlink r:id="rId14" w:history="1">
                          <w:r w:rsidRPr="008940C6">
                            <w:rPr>
                              <w:rStyle w:val="Hipervnculo"/>
                              <w:b w:val="0"/>
                              <w:noProof/>
                              <w:lang w:bidi="es-ES"/>
                            </w:rPr>
                            <w:t>Android Studio</w:t>
                          </w:r>
                        </w:hyperlink>
                        <w:r>
                          <w:rPr>
                            <w:b w:val="0"/>
                            <w:noProof/>
                            <w:lang w:bidi="es-ES"/>
                          </w:rPr>
                          <w:t>: Android bideoJokoa sortzeko erabili dugu.</w:t>
                        </w:r>
                      </w:p>
                      <w:p w14:paraId="2553C2CF" w14:textId="77777777" w:rsidR="008940C6" w:rsidRDefault="008940C6" w:rsidP="008940C6">
                        <w:pPr>
                          <w:pStyle w:val="Prrafodelista"/>
                          <w:numPr>
                            <w:ilvl w:val="0"/>
                            <w:numId w:val="5"/>
                          </w:numPr>
                          <w:rPr>
                            <w:b w:val="0"/>
                            <w:noProof/>
                            <w:lang w:bidi="es-ES"/>
                          </w:rPr>
                        </w:pPr>
                        <w:hyperlink r:id="rId15" w:history="1">
                          <w:r w:rsidRPr="008940C6">
                            <w:rPr>
                              <w:rStyle w:val="Hipervnculo"/>
                              <w:b w:val="0"/>
                              <w:noProof/>
                              <w:lang w:bidi="es-ES"/>
                            </w:rPr>
                            <w:t>Sublime-text 3</w:t>
                          </w:r>
                        </w:hyperlink>
                        <w:r>
                          <w:rPr>
                            <w:b w:val="0"/>
                            <w:noProof/>
                            <w:lang w:bidi="es-ES"/>
                          </w:rPr>
                          <w:t>: Berez kodigo editorea da eta json, python programatzeko erabili dugu</w:t>
                        </w:r>
                      </w:p>
                      <w:p w14:paraId="19653DC4" w14:textId="77777777" w:rsidR="008940C6" w:rsidRPr="008940C6" w:rsidRDefault="008940C6" w:rsidP="008940C6">
                        <w:pPr>
                          <w:rPr>
                            <w:b w:val="0"/>
                            <w:noProof/>
                            <w:lang w:bidi="es-ES"/>
                          </w:rPr>
                        </w:pPr>
                      </w:p>
                      <w:p w14:paraId="5BFF5561" w14:textId="77777777" w:rsidR="008940C6" w:rsidRDefault="008940C6" w:rsidP="008940C6">
                        <w:pPr>
                          <w:pStyle w:val="Prrafodelista"/>
                          <w:numPr>
                            <w:ilvl w:val="0"/>
                            <w:numId w:val="4"/>
                          </w:numPr>
                          <w:rPr>
                            <w:b w:val="0"/>
                            <w:noProof/>
                            <w:lang w:bidi="es-ES"/>
                          </w:rPr>
                        </w:pPr>
                        <w:r>
                          <w:rPr>
                            <w:b w:val="0"/>
                            <w:noProof/>
                            <w:lang w:bidi="es-ES"/>
                          </w:rPr>
                          <w:t>Datu base kudeaketa softwareak:</w:t>
                        </w:r>
                      </w:p>
                      <w:p w14:paraId="6D7B4786" w14:textId="77777777" w:rsidR="008940C6" w:rsidRDefault="00483B7B" w:rsidP="008940C6">
                        <w:pPr>
                          <w:pStyle w:val="Prrafodelista"/>
                          <w:numPr>
                            <w:ilvl w:val="0"/>
                            <w:numId w:val="5"/>
                          </w:numPr>
                          <w:rPr>
                            <w:b w:val="0"/>
                            <w:noProof/>
                            <w:lang w:bidi="es-ES"/>
                          </w:rPr>
                        </w:pPr>
                        <w:hyperlink r:id="rId16" w:history="1">
                          <w:r w:rsidR="008940C6" w:rsidRPr="00483B7B">
                            <w:rPr>
                              <w:rStyle w:val="Hipervnculo"/>
                              <w:b w:val="0"/>
                              <w:noProof/>
                              <w:lang w:bidi="es-ES"/>
                            </w:rPr>
                            <w:t>DBeaver</w:t>
                          </w:r>
                        </w:hyperlink>
                        <w:r w:rsidR="008940C6" w:rsidRPr="008940C6">
                          <w:rPr>
                            <w:b w:val="0"/>
                            <w:noProof/>
                            <w:lang w:bidi="es-ES"/>
                          </w:rPr>
                          <w:t>: PostgreSQL datubasea kudeatzeko programa</w:t>
                        </w:r>
                      </w:p>
                      <w:p w14:paraId="2D73BEFD" w14:textId="77777777" w:rsidR="008940C6" w:rsidRDefault="00483B7B" w:rsidP="008940C6">
                        <w:pPr>
                          <w:pStyle w:val="Prrafodelista"/>
                          <w:numPr>
                            <w:ilvl w:val="0"/>
                            <w:numId w:val="5"/>
                          </w:numPr>
                          <w:rPr>
                            <w:b w:val="0"/>
                            <w:noProof/>
                            <w:lang w:bidi="es-ES"/>
                          </w:rPr>
                        </w:pPr>
                        <w:hyperlink r:id="rId17" w:history="1">
                          <w:r w:rsidR="003D6512" w:rsidRPr="00483B7B">
                            <w:rPr>
                              <w:rStyle w:val="Hipervnculo"/>
                              <w:b w:val="0"/>
                              <w:noProof/>
                              <w:lang w:bidi="es-ES"/>
                            </w:rPr>
                            <w:t>Microsoft SQL  Server Management Studio</w:t>
                          </w:r>
                        </w:hyperlink>
                        <w:r w:rsidR="003D6512">
                          <w:rPr>
                            <w:b w:val="0"/>
                            <w:noProof/>
                            <w:lang w:bidi="es-ES"/>
                          </w:rPr>
                          <w:t>: Ms SQL Serverra kudeatzeko.</w:t>
                        </w:r>
                      </w:p>
                      <w:p w14:paraId="4C72CB8C" w14:textId="77777777" w:rsidR="003D6512" w:rsidRDefault="00483B7B" w:rsidP="008940C6">
                        <w:pPr>
                          <w:pStyle w:val="Prrafodelista"/>
                          <w:numPr>
                            <w:ilvl w:val="0"/>
                            <w:numId w:val="5"/>
                          </w:numPr>
                          <w:rPr>
                            <w:b w:val="0"/>
                            <w:noProof/>
                            <w:lang w:bidi="es-ES"/>
                          </w:rPr>
                        </w:pPr>
                        <w:hyperlink r:id="rId18" w:history="1">
                          <w:r w:rsidR="003D6512" w:rsidRPr="00483B7B">
                            <w:rPr>
                              <w:rStyle w:val="Hipervnculo"/>
                              <w:b w:val="0"/>
                              <w:noProof/>
                              <w:lang w:bidi="es-ES"/>
                            </w:rPr>
                            <w:t>MongoCompass</w:t>
                          </w:r>
                        </w:hyperlink>
                        <w:r w:rsidR="003D6512">
                          <w:rPr>
                            <w:b w:val="0"/>
                            <w:noProof/>
                            <w:lang w:bidi="es-ES"/>
                          </w:rPr>
                          <w:t>: MongoDb zerbitzua kudeatzeko(grafikoki)</w:t>
                        </w:r>
                      </w:p>
                      <w:p w14:paraId="6AF79951" w14:textId="77777777" w:rsidR="003D6512" w:rsidRDefault="00483B7B" w:rsidP="008940C6">
                        <w:pPr>
                          <w:pStyle w:val="Prrafodelista"/>
                          <w:numPr>
                            <w:ilvl w:val="0"/>
                            <w:numId w:val="5"/>
                          </w:numPr>
                          <w:rPr>
                            <w:b w:val="0"/>
                            <w:noProof/>
                            <w:lang w:bidi="es-ES"/>
                          </w:rPr>
                        </w:pPr>
                        <w:hyperlink r:id="rId19" w:history="1">
                          <w:r w:rsidR="003D6512" w:rsidRPr="00483B7B">
                            <w:rPr>
                              <w:rStyle w:val="Hipervnculo"/>
                              <w:b w:val="0"/>
                              <w:noProof/>
                              <w:lang w:bidi="es-ES"/>
                            </w:rPr>
                            <w:t>Mongo.exe</w:t>
                          </w:r>
                        </w:hyperlink>
                        <w:r w:rsidR="003D6512">
                          <w:rPr>
                            <w:b w:val="0"/>
                            <w:noProof/>
                            <w:lang w:bidi="es-ES"/>
                          </w:rPr>
                          <w:t>: terminalean MongoDb zerbitzua kudeatzeko</w:t>
                        </w:r>
                      </w:p>
                      <w:p w14:paraId="37C1A200" w14:textId="77777777" w:rsidR="003D6512" w:rsidRDefault="00483B7B" w:rsidP="008940C6">
                        <w:pPr>
                          <w:pStyle w:val="Prrafodelista"/>
                          <w:numPr>
                            <w:ilvl w:val="0"/>
                            <w:numId w:val="5"/>
                          </w:numPr>
                          <w:rPr>
                            <w:b w:val="0"/>
                            <w:noProof/>
                            <w:lang w:bidi="es-ES"/>
                          </w:rPr>
                        </w:pPr>
                        <w:hyperlink r:id="rId20" w:history="1">
                          <w:r w:rsidR="003D6512" w:rsidRPr="00483B7B">
                            <w:rPr>
                              <w:rStyle w:val="Hipervnculo"/>
                              <w:b w:val="0"/>
                              <w:noProof/>
                              <w:lang w:bidi="es-ES"/>
                            </w:rPr>
                            <w:t>Mongoimport.exe</w:t>
                          </w:r>
                        </w:hyperlink>
                        <w:r w:rsidR="003D6512">
                          <w:rPr>
                            <w:b w:val="0"/>
                            <w:noProof/>
                            <w:lang w:bidi="es-ES"/>
                          </w:rPr>
                          <w:t>: Json fitxategietako datuak MongoDb datubasera importatzeko.</w:t>
                        </w:r>
                      </w:p>
                      <w:p w14:paraId="1A70B14B" w14:textId="77777777" w:rsidR="003D6512" w:rsidRDefault="003D6512" w:rsidP="003D6512">
                        <w:pPr>
                          <w:pStyle w:val="Prrafodelista"/>
                          <w:ind w:left="2796"/>
                          <w:rPr>
                            <w:b w:val="0"/>
                            <w:noProof/>
                            <w:lang w:bidi="es-ES"/>
                          </w:rPr>
                        </w:pPr>
                      </w:p>
                      <w:p w14:paraId="704E552C" w14:textId="77777777" w:rsidR="003D6512" w:rsidRDefault="003D6512" w:rsidP="003D6512">
                        <w:pPr>
                          <w:pStyle w:val="Prrafodelista"/>
                          <w:numPr>
                            <w:ilvl w:val="0"/>
                            <w:numId w:val="3"/>
                          </w:numPr>
                          <w:rPr>
                            <w:b w:val="0"/>
                            <w:noProof/>
                            <w:lang w:bidi="es-ES"/>
                          </w:rPr>
                        </w:pPr>
                        <w:r>
                          <w:rPr>
                            <w:b w:val="0"/>
                            <w:noProof/>
                            <w:lang w:bidi="es-ES"/>
                          </w:rPr>
                          <w:t>DATU BASEAK:</w:t>
                        </w:r>
                      </w:p>
                      <w:p w14:paraId="08266B67" w14:textId="77777777" w:rsidR="003D6512" w:rsidRDefault="003D6512" w:rsidP="003D6512">
                        <w:pPr>
                          <w:pStyle w:val="Prrafodelista"/>
                          <w:numPr>
                            <w:ilvl w:val="0"/>
                            <w:numId w:val="5"/>
                          </w:numPr>
                          <w:rPr>
                            <w:b w:val="0"/>
                            <w:noProof/>
                            <w:lang w:bidi="es-ES"/>
                          </w:rPr>
                        </w:pPr>
                        <w:r w:rsidRPr="003D6512">
                          <w:rPr>
                            <w:b w:val="0"/>
                            <w:noProof/>
                            <w:lang w:bidi="es-ES"/>
                          </w:rPr>
                          <w:t xml:space="preserve">PostgreSQL: </w:t>
                        </w:r>
                        <w:hyperlink r:id="rId21" w:history="1">
                          <w:r w:rsidRPr="00483B7B">
                            <w:rPr>
                              <w:rStyle w:val="Hipervnculo"/>
                              <w:b w:val="0"/>
                              <w:noProof/>
                              <w:lang w:bidi="es-ES"/>
                            </w:rPr>
                            <w:t>Odoo</w:t>
                          </w:r>
                        </w:hyperlink>
                        <w:r w:rsidRPr="003D6512">
                          <w:rPr>
                            <w:b w:val="0"/>
                            <w:noProof/>
                            <w:lang w:bidi="es-ES"/>
                          </w:rPr>
                          <w:t xml:space="preserve"> ERP-ak erabiltzen duen datu basea</w:t>
                        </w:r>
                      </w:p>
                      <w:p w14:paraId="44F30FFB" w14:textId="77777777" w:rsidR="003D6512" w:rsidRDefault="00483B7B" w:rsidP="003D6512">
                        <w:pPr>
                          <w:pStyle w:val="Prrafodelista"/>
                          <w:numPr>
                            <w:ilvl w:val="0"/>
                            <w:numId w:val="5"/>
                          </w:numPr>
                          <w:rPr>
                            <w:b w:val="0"/>
                            <w:noProof/>
                            <w:lang w:bidi="es-ES"/>
                          </w:rPr>
                        </w:pPr>
                        <w:hyperlink r:id="rId22" w:history="1">
                          <w:r w:rsidR="003D6512" w:rsidRPr="00483B7B">
                            <w:rPr>
                              <w:rStyle w:val="Hipervnculo"/>
                              <w:b w:val="0"/>
                              <w:noProof/>
                              <w:lang w:bidi="es-ES"/>
                            </w:rPr>
                            <w:t>MongoDB</w:t>
                          </w:r>
                        </w:hyperlink>
                        <w:r w:rsidR="003D6512">
                          <w:rPr>
                            <w:b w:val="0"/>
                            <w:noProof/>
                            <w:lang w:bidi="es-ES"/>
                          </w:rPr>
                          <w:t>: Rest zerbitzuak datu base honetatik hornitzen da.</w:t>
                        </w:r>
                      </w:p>
                      <w:p w14:paraId="3BB8E78D" w14:textId="77777777" w:rsidR="003D6512" w:rsidRDefault="00483B7B" w:rsidP="003D6512">
                        <w:pPr>
                          <w:pStyle w:val="Prrafodelista"/>
                          <w:numPr>
                            <w:ilvl w:val="0"/>
                            <w:numId w:val="5"/>
                          </w:numPr>
                          <w:rPr>
                            <w:b w:val="0"/>
                            <w:noProof/>
                            <w:lang w:bidi="es-ES"/>
                          </w:rPr>
                        </w:pPr>
                        <w:hyperlink r:id="rId23" w:history="1">
                          <w:r w:rsidR="003D6512" w:rsidRPr="00483B7B">
                            <w:rPr>
                              <w:rStyle w:val="Hipervnculo"/>
                              <w:b w:val="0"/>
                              <w:noProof/>
                              <w:lang w:bidi="es-ES"/>
                            </w:rPr>
                            <w:t>Microsoft SQL server</w:t>
                          </w:r>
                        </w:hyperlink>
                        <w:r>
                          <w:rPr>
                            <w:b w:val="0"/>
                            <w:noProof/>
                            <w:lang w:bidi="es-ES"/>
                          </w:rPr>
                          <w:t>(Express)</w:t>
                        </w:r>
                        <w:r w:rsidR="003D6512">
                          <w:rPr>
                            <w:b w:val="0"/>
                            <w:noProof/>
                            <w:lang w:bidi="es-ES"/>
                          </w:rPr>
                          <w:t>: Web horrian egiten diren komentarioak eta inkestak gordetzen dira.</w:t>
                        </w:r>
                      </w:p>
                      <w:p w14:paraId="3F97DE1F" w14:textId="77777777" w:rsidR="003D6512" w:rsidRDefault="003D6512" w:rsidP="003D6512">
                        <w:pPr>
                          <w:pStyle w:val="Prrafodelista"/>
                          <w:ind w:left="1222"/>
                          <w:rPr>
                            <w:b w:val="0"/>
                            <w:noProof/>
                            <w:lang w:bidi="es-ES"/>
                          </w:rPr>
                        </w:pPr>
                      </w:p>
                      <w:p w14:paraId="40311331" w14:textId="77777777" w:rsidR="003D6512" w:rsidRDefault="003D6512" w:rsidP="003D6512">
                        <w:pPr>
                          <w:pStyle w:val="Prrafodelista"/>
                          <w:ind w:left="1222"/>
                          <w:rPr>
                            <w:b w:val="0"/>
                            <w:noProof/>
                            <w:lang w:bidi="es-ES"/>
                          </w:rPr>
                        </w:pPr>
                      </w:p>
                      <w:p w14:paraId="35BA2707" w14:textId="77777777" w:rsidR="003D6512" w:rsidRDefault="003D6512" w:rsidP="003D6512">
                        <w:pPr>
                          <w:pStyle w:val="Prrafodelista"/>
                          <w:numPr>
                            <w:ilvl w:val="0"/>
                            <w:numId w:val="3"/>
                          </w:numPr>
                          <w:rPr>
                            <w:b w:val="0"/>
                            <w:noProof/>
                            <w:lang w:bidi="es-ES"/>
                          </w:rPr>
                        </w:pPr>
                        <w:r>
                          <w:rPr>
                            <w:b w:val="0"/>
                            <w:noProof/>
                            <w:lang w:bidi="es-ES"/>
                          </w:rPr>
                          <w:t>FRAMEWORK:</w:t>
                        </w:r>
                      </w:p>
                      <w:p w14:paraId="4178046B" w14:textId="77777777" w:rsidR="003D6512" w:rsidRDefault="00483B7B" w:rsidP="003D6512">
                        <w:pPr>
                          <w:pStyle w:val="Prrafodelista"/>
                          <w:ind w:left="1222"/>
                          <w:rPr>
                            <w:b w:val="0"/>
                            <w:noProof/>
                            <w:lang w:bidi="es-ES"/>
                          </w:rPr>
                        </w:pPr>
                        <w:hyperlink r:id="rId24" w:history="1">
                          <w:r w:rsidR="003D6512" w:rsidRPr="00483B7B">
                            <w:rPr>
                              <w:rStyle w:val="Hipervnculo"/>
                              <w:b w:val="0"/>
                              <w:noProof/>
                              <w:lang w:bidi="es-ES"/>
                            </w:rPr>
                            <w:t>Spring</w:t>
                          </w:r>
                        </w:hyperlink>
                        <w:r w:rsidR="003D6512">
                          <w:rPr>
                            <w:b w:val="0"/>
                            <w:noProof/>
                            <w:lang w:bidi="es-ES"/>
                          </w:rPr>
                          <w:t>: java aplikazioentzat framework bat.</w:t>
                        </w:r>
                      </w:p>
                      <w:p w14:paraId="344E64A6" w14:textId="77777777" w:rsidR="003D6512" w:rsidRPr="003D6512" w:rsidRDefault="00483B7B" w:rsidP="003D6512">
                        <w:pPr>
                          <w:pStyle w:val="Prrafodelista"/>
                          <w:ind w:left="1222"/>
                          <w:rPr>
                            <w:b w:val="0"/>
                            <w:noProof/>
                            <w:lang w:bidi="es-ES"/>
                          </w:rPr>
                        </w:pPr>
                        <w:hyperlink r:id="rId25" w:history="1">
                          <w:r w:rsidR="003D6512" w:rsidRPr="00483B7B">
                            <w:rPr>
                              <w:rStyle w:val="Hipervnculo"/>
                              <w:b w:val="0"/>
                              <w:noProof/>
                              <w:lang w:bidi="es-ES"/>
                            </w:rPr>
                            <w:t>Swagger</w:t>
                          </w:r>
                        </w:hyperlink>
                        <w:r w:rsidR="003D6512">
                          <w:rPr>
                            <w:b w:val="0"/>
                            <w:noProof/>
                            <w:lang w:bidi="es-ES"/>
                          </w:rPr>
                          <w:t>: Java Zerbitzuen metodoak ikusteko</w:t>
                        </w:r>
                        <w:r>
                          <w:rPr>
                            <w:b w:val="0"/>
                            <w:noProof/>
                            <w:lang w:bidi="es-ES"/>
                          </w:rPr>
                          <w:t xml:space="preserve"> gehitzen zaien framework bat</w:t>
                        </w:r>
                        <w:r w:rsidR="003D6512">
                          <w:rPr>
                            <w:b w:val="0"/>
                            <w:noProof/>
                            <w:lang w:bidi="es-ES"/>
                          </w:rPr>
                          <w:t>.</w:t>
                        </w:r>
                      </w:p>
                      <w:p w14:paraId="3E77FDBC" w14:textId="77777777" w:rsidR="003D6512" w:rsidRPr="003D6512" w:rsidRDefault="003D6512" w:rsidP="003D6512">
                        <w:pPr>
                          <w:rPr>
                            <w:b w:val="0"/>
                            <w:noProof/>
                            <w:lang w:bidi="es-ES"/>
                          </w:rPr>
                        </w:pPr>
                      </w:p>
                      <w:p w14:paraId="1C4DEF70" w14:textId="77777777" w:rsidR="006F6C24" w:rsidRDefault="00483B7B" w:rsidP="002C7950">
                        <w:pPr>
                          <w:pStyle w:val="Ttulo2"/>
                          <w:rPr>
                            <w:noProof/>
                          </w:rPr>
                        </w:pPr>
                        <w:r>
                          <w:rPr>
                            <w:noProof/>
                          </w:rPr>
                          <w:t>Giza Baliabideak:</w:t>
                        </w:r>
                      </w:p>
                      <w:p w14:paraId="74E762DE" w14:textId="77777777" w:rsidR="002C7950" w:rsidRDefault="002C7950" w:rsidP="002C7950">
                        <w:pPr>
                          <w:rPr>
                            <w:b w:val="0"/>
                            <w:noProof/>
                            <w:lang w:bidi="es-ES"/>
                          </w:rPr>
                        </w:pPr>
                        <w:r w:rsidRPr="002C7950">
                          <w:rPr>
                            <w:b w:val="0"/>
                            <w:noProof/>
                            <w:lang w:bidi="es-ES"/>
                          </w:rPr>
                          <w:t>Taldean hainbat rol banatu genituen, proiektua ondo bideratzeko. Hauek dira rolak</w:t>
                        </w:r>
                        <w:r>
                          <w:rPr>
                            <w:b w:val="0"/>
                            <w:noProof/>
                            <w:lang w:bidi="es-ES"/>
                          </w:rPr>
                          <w:t>:</w:t>
                        </w:r>
                      </w:p>
                      <w:p w14:paraId="6BC8CDEA" w14:textId="77777777" w:rsidR="002C7950" w:rsidRDefault="002C7950" w:rsidP="002C7950">
                        <w:pPr>
                          <w:rPr>
                            <w:b w:val="0"/>
                            <w:noProof/>
                            <w:lang w:bidi="es-ES"/>
                          </w:rPr>
                        </w:pPr>
                      </w:p>
                      <w:p w14:paraId="1190802C" w14:textId="77777777" w:rsidR="002C7950" w:rsidRDefault="002C7950" w:rsidP="002C7950">
                        <w:pPr>
                          <w:pStyle w:val="Prrafodelista"/>
                          <w:numPr>
                            <w:ilvl w:val="0"/>
                            <w:numId w:val="6"/>
                          </w:numPr>
                          <w:rPr>
                            <w:b w:val="0"/>
                            <w:noProof/>
                            <w:lang w:bidi="es-ES"/>
                          </w:rPr>
                        </w:pPr>
                        <w:r w:rsidRPr="002C7950">
                          <w:rPr>
                            <w:b w:val="0"/>
                            <w:noProof/>
                            <w:lang w:bidi="es-ES"/>
                          </w:rPr>
                          <w:t xml:space="preserve">Bozeramailea: </w:t>
                        </w:r>
                        <w:r>
                          <w:rPr>
                            <w:b w:val="0"/>
                            <w:noProof/>
                            <w:lang w:bidi="es-ES"/>
                          </w:rPr>
                          <w:t xml:space="preserve">bozeramaileak taldearen izenean hitz egin eta hautatutako erabakiak adirazten </w:t>
                        </w:r>
                        <w:commentRangeStart w:id="0"/>
                        <w:r>
                          <w:rPr>
                            <w:b w:val="0"/>
                            <w:noProof/>
                            <w:lang w:bidi="es-ES"/>
                          </w:rPr>
                          <w:t>ditu</w:t>
                        </w:r>
                        <w:commentRangeEnd w:id="0"/>
                        <w:r>
                          <w:rPr>
                            <w:rStyle w:val="Refdecomentario"/>
                          </w:rPr>
                          <w:commentReference w:id="0"/>
                        </w:r>
                        <w:r>
                          <w:rPr>
                            <w:b w:val="0"/>
                            <w:noProof/>
                            <w:lang w:bidi="es-ES"/>
                          </w:rPr>
                          <w:t>. Rol hau Ikerri ezarri diogu</w:t>
                        </w:r>
                      </w:p>
                      <w:p w14:paraId="6F91DCB1" w14:textId="77777777" w:rsidR="002C7950" w:rsidRDefault="002C7950" w:rsidP="002C7950">
                        <w:pPr>
                          <w:pStyle w:val="Prrafodelista"/>
                          <w:numPr>
                            <w:ilvl w:val="0"/>
                            <w:numId w:val="6"/>
                          </w:numPr>
                          <w:rPr>
                            <w:b w:val="0"/>
                            <w:noProof/>
                            <w:lang w:bidi="es-ES"/>
                          </w:rPr>
                        </w:pPr>
                        <w:r>
                          <w:rPr>
                            <w:b w:val="0"/>
                            <w:noProof/>
                            <w:lang w:bidi="es-ES"/>
                          </w:rPr>
                          <w:t>Idazkaria: Idazkariak proiektuko dokumentuak garatzen ditu hizkuntza zuzena erabiliz eta besteei partekatuz.Rol hau Agerri ezarri diogu</w:t>
                        </w:r>
                      </w:p>
                      <w:p w14:paraId="49CC61CB" w14:textId="77777777" w:rsidR="002C7950" w:rsidRDefault="002C7950" w:rsidP="002C7950">
                        <w:pPr>
                          <w:pStyle w:val="Prrafodelista"/>
                          <w:numPr>
                            <w:ilvl w:val="0"/>
                            <w:numId w:val="6"/>
                          </w:numPr>
                          <w:rPr>
                            <w:b w:val="0"/>
                            <w:noProof/>
                            <w:lang w:bidi="es-ES"/>
                          </w:rPr>
                        </w:pPr>
                        <w:r>
                          <w:rPr>
                            <w:b w:val="0"/>
                            <w:noProof/>
                            <w:lang w:bidi="es-ES"/>
                          </w:rPr>
                          <w:t>Koordinatzailea: Kordinatzaileak, proiektua antolatu, kideak animatu eta epeak betetzea da, Taldearen egin beharrekoak ezagutu behar ditu. Gure taldean Agerrek hartu du rola.</w:t>
                        </w:r>
                      </w:p>
                      <w:p w14:paraId="40D08D60" w14:textId="77777777" w:rsidR="002C7950" w:rsidRPr="002C7950" w:rsidRDefault="002C7950" w:rsidP="002C7950">
                        <w:pPr>
                          <w:pStyle w:val="Prrafodelista"/>
                          <w:numPr>
                            <w:ilvl w:val="0"/>
                            <w:numId w:val="6"/>
                          </w:numPr>
                          <w:rPr>
                            <w:b w:val="0"/>
                            <w:noProof/>
                            <w:lang w:bidi="es-ES"/>
                          </w:rPr>
                        </w:pPr>
                        <w:r>
                          <w:rPr>
                            <w:b w:val="0"/>
                            <w:noProof/>
                            <w:lang w:bidi="es-ES"/>
                          </w:rPr>
                          <w:t>Laguntzailea: Laguntzaileak denbora kontrolatu, taldeko tonoa kontrolatu eta taldean laguntzea da funtzioa. Gure taldean Kepa da arduraduna rol honena.</w:t>
                        </w:r>
                      </w:p>
                      <w:p w14:paraId="1BCC738B" w14:textId="77777777" w:rsidR="002C7950" w:rsidRDefault="002C7950" w:rsidP="002C7950"/>
                      <w:p w14:paraId="0D7962E8" w14:textId="77777777" w:rsidR="002C7950" w:rsidRDefault="002C7950" w:rsidP="002C7950"/>
                      <w:p w14:paraId="04D415BB" w14:textId="77777777" w:rsidR="002C7950" w:rsidRPr="002C7950" w:rsidRDefault="002C7950" w:rsidP="002C7950"/>
                      <w:p w14:paraId="57526A4B" w14:textId="77777777" w:rsidR="00483B7B" w:rsidRDefault="00483B7B" w:rsidP="00483B7B">
                        <w:pPr>
                          <w:pStyle w:val="Contenido"/>
                          <w:rPr>
                            <w:noProof/>
                          </w:rPr>
                        </w:pPr>
                      </w:p>
                      <w:p w14:paraId="0FC4A467" w14:textId="77777777" w:rsidR="00483B7B" w:rsidRDefault="00483B7B" w:rsidP="00483B7B">
                        <w:pPr>
                          <w:pStyle w:val="Contenido"/>
                          <w:rPr>
                            <w:noProof/>
                          </w:rPr>
                        </w:pPr>
                      </w:p>
                      <w:p w14:paraId="05E3BF24" w14:textId="77777777" w:rsidR="00483B7B" w:rsidRDefault="00483B7B" w:rsidP="00483B7B">
                        <w:pPr>
                          <w:pStyle w:val="Contenido"/>
                          <w:rPr>
                            <w:noProof/>
                          </w:rPr>
                        </w:pPr>
                      </w:p>
                      <w:p w14:paraId="0D2872A4" w14:textId="77777777" w:rsidR="00483B7B" w:rsidRDefault="00483B7B" w:rsidP="00483B7B">
                        <w:pPr>
                          <w:pStyle w:val="Contenido"/>
                          <w:rPr>
                            <w:noProof/>
                          </w:rPr>
                        </w:pPr>
                      </w:p>
                      <w:p w14:paraId="63C2B7A5" w14:textId="77777777" w:rsidR="00483B7B" w:rsidRDefault="00483B7B" w:rsidP="00483B7B">
                        <w:pPr>
                          <w:pStyle w:val="Contenido"/>
                          <w:rPr>
                            <w:noProof/>
                          </w:rPr>
                        </w:pPr>
                      </w:p>
                      <w:p w14:paraId="400C2C61" w14:textId="77777777" w:rsidR="00483B7B" w:rsidRDefault="00483B7B" w:rsidP="00483B7B">
                        <w:pPr>
                          <w:pStyle w:val="Contenido"/>
                          <w:rPr>
                            <w:noProof/>
                          </w:rPr>
                        </w:pPr>
                      </w:p>
                      <w:p w14:paraId="2E0F4D3F" w14:textId="77777777" w:rsidR="00483B7B" w:rsidRDefault="00483B7B" w:rsidP="00483B7B">
                        <w:pPr>
                          <w:pStyle w:val="Contenido"/>
                          <w:rPr>
                            <w:noProof/>
                          </w:rPr>
                        </w:pPr>
                      </w:p>
                      <w:p w14:paraId="1C1332B8" w14:textId="77777777" w:rsidR="00483B7B" w:rsidRDefault="00483B7B" w:rsidP="00483B7B">
                        <w:pPr>
                          <w:pStyle w:val="Contenido"/>
                          <w:rPr>
                            <w:noProof/>
                          </w:rPr>
                        </w:pPr>
                      </w:p>
                    </w:tc>
                  </w:tr>
                  <w:tr w:rsidR="006F6C24" w14:paraId="25D83D51" w14:textId="77777777" w:rsidTr="00043945">
                    <w:trPr>
                      <w:trHeight w:val="5931"/>
                    </w:trPr>
                    <w:tc>
                      <w:tcPr>
                        <w:tcW w:w="9999" w:type="dxa"/>
                      </w:tcPr>
                      <w:p w14:paraId="7B4B26BB" w14:textId="77777777" w:rsidR="006F6C24" w:rsidRDefault="006F6C24" w:rsidP="006F6C24">
                        <w:pPr>
                          <w:pStyle w:val="Textodestacado"/>
                          <w:rPr>
                            <w:i/>
                            <w:noProof/>
                            <w:sz w:val="36"/>
                          </w:rPr>
                        </w:pPr>
                      </w:p>
                      <w:p w14:paraId="0D19C035" w14:textId="77777777" w:rsidR="0009583B" w:rsidRDefault="0009583B" w:rsidP="0009583B">
                        <w:pPr>
                          <w:pStyle w:val="Ttulo1"/>
                          <w:rPr>
                            <w:noProof/>
                          </w:rPr>
                        </w:pPr>
                        <w:r>
                          <w:rPr>
                            <w:noProof/>
                            <w:lang w:bidi="es-ES"/>
                          </w:rPr>
                          <w:t>5</w:t>
                        </w:r>
                        <w:r>
                          <w:rPr>
                            <w:noProof/>
                            <w:lang w:bidi="es-ES"/>
                          </w:rPr>
                          <w:t xml:space="preserve">.- </w:t>
                        </w:r>
                        <w:r>
                          <w:rPr>
                            <w:noProof/>
                            <w:lang w:bidi="es-ES"/>
                          </w:rPr>
                          <w:t>Denboralizazioa eta Ardurak</w:t>
                        </w:r>
                      </w:p>
                      <w:tbl>
                        <w:tblPr>
                          <w:tblW w:w="9999" w:type="dxa"/>
                          <w:tblInd w:w="40" w:type="dxa"/>
                          <w:tblCellMar>
                            <w:left w:w="0" w:type="dxa"/>
                            <w:right w:w="0" w:type="dxa"/>
                          </w:tblCellMar>
                          <w:tblLook w:val="0000" w:firstRow="0" w:lastRow="0" w:firstColumn="0" w:lastColumn="0" w:noHBand="0" w:noVBand="0"/>
                        </w:tblPr>
                        <w:tblGrid>
                          <w:gridCol w:w="9999"/>
                        </w:tblGrid>
                        <w:tr w:rsidR="0009583B" w14:paraId="5FB9206E" w14:textId="77777777" w:rsidTr="00043945">
                          <w:trPr>
                            <w:trHeight w:val="3546"/>
                          </w:trPr>
                          <w:tc>
                            <w:tcPr>
                              <w:tcW w:w="9999" w:type="dxa"/>
                            </w:tcPr>
                            <w:p w14:paraId="2FEF76DD" w14:textId="77777777" w:rsidR="0009583B" w:rsidRDefault="0009583B" w:rsidP="0009583B">
                              <w:pPr>
                                <w:rPr>
                                  <w:noProof/>
                                </w:rPr>
                              </w:pPr>
                            </w:p>
                            <w:p w14:paraId="10AFCC50" w14:textId="77777777" w:rsidR="0009583B" w:rsidRDefault="0009583B" w:rsidP="0009583B">
                              <w:pPr>
                                <w:pStyle w:val="Contenido"/>
                                <w:rPr>
                                  <w:noProof/>
                                </w:rPr>
                              </w:pPr>
                              <w:r>
                                <w:rPr>
                                  <w:noProof/>
                                </w:rPr>
                                <w:t xml:space="preserve">Taldeko Kide bakoitzak zer egin behar duen antolatzeko Klasean taldeko batzarrak erabili ditugu. </w:t>
                              </w:r>
                            </w:p>
                            <w:p w14:paraId="433DCC3D" w14:textId="77777777" w:rsidR="0009583B" w:rsidRDefault="0009583B" w:rsidP="0009583B">
                              <w:pPr>
                                <w:pStyle w:val="Contenido"/>
                                <w:rPr>
                                  <w:noProof/>
                                </w:rPr>
                              </w:pPr>
                            </w:p>
                            <w:p w14:paraId="34D11C53" w14:textId="77777777" w:rsidR="0009583B" w:rsidRDefault="000F6F9B" w:rsidP="000F6F9B">
                              <w:pPr>
                                <w:pStyle w:val="Ttulo1"/>
                                <w:rPr>
                                  <w:noProof/>
                                  <w:lang w:bidi="es-ES"/>
                                </w:rPr>
                              </w:pPr>
                              <w:r>
                                <w:rPr>
                                  <w:noProof/>
                                  <w:lang w:bidi="es-ES"/>
                                </w:rPr>
                                <w:t>6.- Garapen Teknikoa</w:t>
                              </w:r>
                            </w:p>
                            <w:p w14:paraId="55385FA9" w14:textId="77777777" w:rsidR="000F6F9B" w:rsidRDefault="000F6F9B" w:rsidP="000F6F9B">
                              <w:pPr>
                                <w:pStyle w:val="Ttulo2"/>
                                <w:rPr>
                                  <w:noProof/>
                                </w:rPr>
                              </w:pPr>
                              <w:r>
                                <w:rPr>
                                  <w:noProof/>
                                </w:rPr>
                                <w:t>Multimedia Programazioa eta Gailu Mugikorrak</w:t>
                              </w:r>
                            </w:p>
                            <w:p w14:paraId="6EBAC97B" w14:textId="77777777" w:rsidR="000F6F9B" w:rsidRDefault="000F6F9B" w:rsidP="000F6F9B">
                              <w:pPr>
                                <w:pStyle w:val="Prrafodelista"/>
                                <w:numPr>
                                  <w:ilvl w:val="0"/>
                                  <w:numId w:val="7"/>
                                </w:numPr>
                              </w:pPr>
                              <w:r>
                                <w:t>Funtzionaltasuna:</w:t>
                              </w:r>
                            </w:p>
                            <w:p w14:paraId="0ED073E4" w14:textId="77777777" w:rsidR="000F6F9B" w:rsidRDefault="000F6F9B" w:rsidP="000F6F9B">
                              <w:pPr>
                                <w:pStyle w:val="Prrafodelista"/>
                                <w:rPr>
                                  <w:b w:val="0"/>
                                  <w:noProof/>
                                </w:rPr>
                              </w:pPr>
                              <w:r>
                                <w:rPr>
                                  <w:b w:val="0"/>
                                  <w:noProof/>
                                </w:rPr>
                                <w:t>Androideko jokoa Rogue-Like shooter generoko joko bat da:</w:t>
                              </w:r>
                            </w:p>
                            <w:p w14:paraId="6DFA9D36" w14:textId="77777777" w:rsidR="000F6F9B" w:rsidRDefault="000F6F9B" w:rsidP="000F6F9B">
                              <w:pPr>
                                <w:pStyle w:val="Prrafodelista"/>
                                <w:rPr>
                                  <w:b w:val="0"/>
                                  <w:noProof/>
                                </w:rPr>
                              </w:pPr>
                              <w:r>
                                <w:rPr>
                                  <w:b w:val="0"/>
                                  <w:noProof/>
                                </w:rPr>
                                <w:t xml:space="preserve">Partida bakoitza bakarra da, hau da enemigoak, salak, obstakuloak era aleatorioan sortzen da partida bakoitzeko. </w:t>
                              </w:r>
                            </w:p>
                            <w:p w14:paraId="426E00FA" w14:textId="77777777" w:rsidR="000F6F9B" w:rsidRDefault="000F6F9B" w:rsidP="000F6F9B">
                              <w:pPr>
                                <w:pStyle w:val="Prrafodelista"/>
                                <w:rPr>
                                  <w:b w:val="0"/>
                                  <w:noProof/>
                                </w:rPr>
                              </w:pPr>
                              <w:r>
                                <w:rPr>
                                  <w:b w:val="0"/>
                                  <w:noProof/>
                                </w:rPr>
                                <w:t>Jokoa Enpresaen langileentzat denez. Partida bakoitza amaitzean postgresql tik artutako langileak erakuzten ditugu, aukeratu ondoren json fitxategian gorde eta tcp bidez zerbitzarira bidaltzen da.</w:t>
                              </w:r>
                            </w:p>
                            <w:p w14:paraId="11284114" w14:textId="77777777" w:rsidR="000F6F9B" w:rsidRDefault="000F6F9B" w:rsidP="000F6F9B">
                              <w:pPr>
                                <w:pStyle w:val="Prrafodelista"/>
                                <w:rPr>
                                  <w:b w:val="0"/>
                                  <w:noProof/>
                                </w:rPr>
                              </w:pPr>
                            </w:p>
                            <w:p w14:paraId="50554FF7" w14:textId="77777777" w:rsidR="000F6F9B" w:rsidRDefault="000F6F9B" w:rsidP="000F6F9B">
                              <w:pPr>
                                <w:pStyle w:val="Prrafodelista"/>
                                <w:rPr>
                                  <w:b w:val="0"/>
                                  <w:noProof/>
                                </w:rPr>
                              </w:pPr>
                              <w:r>
                                <w:rPr>
                                  <w:b w:val="0"/>
                                  <w:noProof/>
                                </w:rPr>
                                <w:t>Pantailako ezkerreko zatia pertsonaia mugitzeko balio du eta eskuineko zatiak tiro egiteko balio du. Sala bakoitzak enemigo batzuk izango ditu eta hauen zailtasunaren arabera puntu gehiago edo gutxiago emango dizute.</w:t>
                              </w:r>
                            </w:p>
                            <w:p w14:paraId="73E99D4E" w14:textId="77777777" w:rsidR="000F6F9B" w:rsidRDefault="000F6F9B" w:rsidP="000F6F9B">
                              <w:pPr>
                                <w:pStyle w:val="Prrafodelista"/>
                                <w:rPr>
                                  <w:b w:val="0"/>
                                  <w:noProof/>
                                </w:rPr>
                              </w:pPr>
                              <w:r>
                                <w:rPr>
                                  <w:b w:val="0"/>
                                  <w:noProof/>
                                </w:rPr>
                                <w:t xml:space="preserve"> Mina hartzean bihotz bat kentzeaz gain puntu batzuk kentzen zaizkizu.</w:t>
                              </w:r>
                            </w:p>
                            <w:p w14:paraId="6444ACB9" w14:textId="77777777" w:rsidR="000F6F9B" w:rsidRDefault="000F6F9B" w:rsidP="000F6F9B">
                              <w:pPr>
                                <w:pStyle w:val="Prrafodelista"/>
                                <w:rPr>
                                  <w:b w:val="0"/>
                                  <w:noProof/>
                                </w:rPr>
                              </w:pPr>
                              <w:r>
                                <w:rPr>
                                  <w:b w:val="0"/>
                                  <w:noProof/>
                                </w:rPr>
                                <w:t xml:space="preserve"> Badaude sala berezi bat (marko horia dutenak) eta hauen barruan objetu bereziak daude eta bakoitza modu desberdin batean hobetzen du zure pertsonaila.</w:t>
                              </w:r>
                            </w:p>
                            <w:p w14:paraId="39A32AEC" w14:textId="77777777" w:rsidR="000F6F9B" w:rsidRDefault="000F6F9B" w:rsidP="000F6F9B">
                              <w:pPr>
                                <w:pStyle w:val="Prrafodelista"/>
                                <w:rPr>
                                  <w:b w:val="0"/>
                                  <w:noProof/>
                                </w:rPr>
                              </w:pPr>
                            </w:p>
                            <w:p w14:paraId="43B260EC" w14:textId="77777777" w:rsidR="000F6F9B" w:rsidRDefault="000F6F9B" w:rsidP="000F6F9B">
                              <w:pPr>
                                <w:pStyle w:val="Prrafodelista"/>
                                <w:rPr>
                                  <w:b w:val="0"/>
                                  <w:noProof/>
                                </w:rPr>
                              </w:pPr>
                              <w:r>
                                <w:rPr>
                                  <w:b w:val="0"/>
                                  <w:noProof/>
                                </w:rPr>
                                <w:t>Gainera Sala gorriak amaiera jefe bat gordetzen du bere barruan. Jefea garaitzean jokoa amaituko duzu</w:t>
                              </w:r>
                              <w:r w:rsidR="000A72D0">
                                <w:rPr>
                                  <w:b w:val="0"/>
                                  <w:noProof/>
                                </w:rPr>
                                <w:t>.</w:t>
                              </w:r>
                            </w:p>
                            <w:p w14:paraId="2D3D18A0" w14:textId="77777777" w:rsidR="000A72D0" w:rsidRDefault="000A72D0" w:rsidP="000F6F9B">
                              <w:pPr>
                                <w:pStyle w:val="Prrafodelista"/>
                                <w:rPr>
                                  <w:b w:val="0"/>
                                  <w:noProof/>
                                </w:rPr>
                              </w:pPr>
                            </w:p>
                            <w:p w14:paraId="1BE67244" w14:textId="77777777" w:rsidR="000A72D0" w:rsidRDefault="000A72D0" w:rsidP="000F6F9B">
                              <w:pPr>
                                <w:pStyle w:val="Prrafodelista"/>
                                <w:rPr>
                                  <w:b w:val="0"/>
                                  <w:noProof/>
                                </w:rPr>
                              </w:pPr>
                              <w:r>
                                <w:rPr>
                                  <w:b w:val="0"/>
                                  <w:noProof/>
                                </w:rPr>
                                <w:t>Ostean erabiltzailea aukeratu eta programak egindako partida zerbitzarira bidaltzen zaiatuko da.</w:t>
                              </w:r>
                            </w:p>
                            <w:p w14:paraId="72BA60C2" w14:textId="77777777" w:rsidR="000A72D0" w:rsidRDefault="000A72D0" w:rsidP="000F6F9B">
                              <w:pPr>
                                <w:pStyle w:val="Ttulo1"/>
                                <w:rPr>
                                  <w:rFonts w:asciiTheme="minorHAnsi" w:hAnsiTheme="minorHAnsi"/>
                                  <w:b w:val="0"/>
                                  <w:noProof/>
                                  <w:color w:val="082A75" w:themeColor="text2"/>
                                  <w:kern w:val="0"/>
                                  <w:sz w:val="36"/>
                                  <w:szCs w:val="26"/>
                                </w:rPr>
                              </w:pPr>
                            </w:p>
                            <w:p w14:paraId="731EEC4F" w14:textId="77777777" w:rsidR="000F6F9B" w:rsidRDefault="000A72D0" w:rsidP="000F6F9B">
                              <w:pPr>
                                <w:pStyle w:val="Ttulo1"/>
                                <w:rPr>
                                  <w:rFonts w:asciiTheme="minorHAnsi" w:hAnsiTheme="minorHAnsi"/>
                                  <w:b w:val="0"/>
                                  <w:noProof/>
                                  <w:color w:val="082A75" w:themeColor="text2"/>
                                  <w:kern w:val="0"/>
                                  <w:sz w:val="36"/>
                                  <w:szCs w:val="26"/>
                                </w:rPr>
                              </w:pPr>
                              <w:r>
                                <w:rPr>
                                  <w:rFonts w:asciiTheme="minorHAnsi" w:hAnsiTheme="minorHAnsi"/>
                                  <w:b w:val="0"/>
                                  <w:noProof/>
                                  <w:color w:val="082A75" w:themeColor="text2"/>
                                  <w:kern w:val="0"/>
                                  <w:sz w:val="36"/>
                                  <w:szCs w:val="26"/>
                                </w:rPr>
                                <w:t>Datu Atzipena</w:t>
                              </w:r>
                            </w:p>
                            <w:p w14:paraId="045C7A08" w14:textId="77777777" w:rsidR="000A72D0" w:rsidRDefault="000A72D0" w:rsidP="000A72D0">
                              <w:pPr>
                                <w:pStyle w:val="Prrafodelista"/>
                                <w:numPr>
                                  <w:ilvl w:val="0"/>
                                  <w:numId w:val="7"/>
                                </w:numPr>
                                <w:rPr>
                                  <w:noProof/>
                                </w:rPr>
                              </w:pPr>
                              <w:r w:rsidRPr="000A72D0">
                                <w:t>Funtzionaltasuna</w:t>
                              </w:r>
                            </w:p>
                            <w:p w14:paraId="6AC22499" w14:textId="77777777" w:rsidR="00657D56" w:rsidRDefault="000A72D0" w:rsidP="000A72D0">
                              <w:pPr>
                                <w:pStyle w:val="Prrafodelista"/>
                                <w:rPr>
                                  <w:b w:val="0"/>
                                  <w:noProof/>
                                </w:rPr>
                              </w:pPr>
                              <w:r w:rsidRPr="000A72D0">
                                <w:rPr>
                                  <w:b w:val="0"/>
                                  <w:noProof/>
                                </w:rPr>
                                <w:t xml:space="preserve">Programa </w:t>
                              </w:r>
                              <w:r>
                                <w:rPr>
                                  <w:b w:val="0"/>
                                  <w:noProof/>
                                </w:rPr>
                                <w:t>hau Eclipse IDE tik exekutatzeko pres</w:t>
                              </w:r>
                              <w:r w:rsidR="00657D56">
                                <w:rPr>
                                  <w:b w:val="0"/>
                                  <w:noProof/>
                                </w:rPr>
                                <w:t>tatuta dago (Main Server).</w:t>
                              </w:r>
                            </w:p>
                            <w:p w14:paraId="3502FB6B" w14:textId="77777777" w:rsidR="00657D56" w:rsidRDefault="00657D56" w:rsidP="000A72D0">
                              <w:pPr>
                                <w:pStyle w:val="Prrafodelista"/>
                                <w:rPr>
                                  <w:b w:val="0"/>
                                  <w:noProof/>
                                </w:rPr>
                              </w:pPr>
                            </w:p>
                            <w:p w14:paraId="4E73F8AF" w14:textId="77777777" w:rsidR="00657D56" w:rsidRDefault="00657D56" w:rsidP="000A72D0">
                              <w:pPr>
                                <w:pStyle w:val="Prrafodelista"/>
                                <w:rPr>
                                  <w:b w:val="0"/>
                                  <w:noProof/>
                                </w:rPr>
                              </w:pPr>
                              <w:r>
                                <w:rPr>
                                  <w:b w:val="0"/>
                                  <w:noProof/>
                                </w:rPr>
                                <w:t xml:space="preserve">Behin MainServer Aplikazioa exekutatuta, honek tcp portu bat zabalduko du 6969 portuan eta hari baten bidez Rest Zerbitzua martxan jarriko du 8080 portuan. </w:t>
                              </w:r>
                            </w:p>
                            <w:p w14:paraId="52182FFC" w14:textId="77777777" w:rsidR="00657D56" w:rsidRDefault="00657D56" w:rsidP="000A72D0">
                              <w:pPr>
                                <w:pStyle w:val="Prrafodelista"/>
                                <w:rPr>
                                  <w:b w:val="0"/>
                                  <w:noProof/>
                                </w:rPr>
                              </w:pPr>
                            </w:p>
                            <w:p w14:paraId="04F5AB4B" w14:textId="77777777" w:rsidR="000A72D0" w:rsidRDefault="00657D56" w:rsidP="000A72D0">
                              <w:pPr>
                                <w:pStyle w:val="Prrafodelista"/>
                                <w:rPr>
                                  <w:noProof/>
                                </w:rPr>
                              </w:pPr>
                              <w:r>
                                <w:rPr>
                                  <w:b w:val="0"/>
                                  <w:noProof/>
                                </w:rPr>
                                <w:t>Zerbitzariak kliente batekin konexioa egiterakoan konexioaren datu batzuk erakutsi eta 3 segundora jasotako jsona transkribatu eta beste bi harien bitartez PostgreSQL eta MongoDB datu baseetara igoko ditu datuak</w:t>
                              </w:r>
                              <w:bookmarkStart w:id="1" w:name="_GoBack"/>
                              <w:bookmarkEnd w:id="1"/>
                              <w:r w:rsidR="000A72D0">
                                <w:t xml:space="preserve"> </w:t>
                              </w:r>
                            </w:p>
                          </w:tc>
                        </w:tr>
                        <w:tr w:rsidR="0009583B" w14:paraId="061AB7C0" w14:textId="77777777" w:rsidTr="00043945">
                          <w:trPr>
                            <w:trHeight w:val="3546"/>
                          </w:trPr>
                          <w:tc>
                            <w:tcPr>
                              <w:tcW w:w="9999" w:type="dxa"/>
                            </w:tcPr>
                            <w:p w14:paraId="5C1E010A" w14:textId="77777777" w:rsidR="0009583B" w:rsidRDefault="0009583B" w:rsidP="0009583B">
                              <w:pPr>
                                <w:rPr>
                                  <w:noProof/>
                                </w:rPr>
                              </w:pPr>
                            </w:p>
                          </w:tc>
                        </w:tr>
                        <w:tr w:rsidR="0009583B" w14:paraId="31FAF807" w14:textId="77777777" w:rsidTr="00043945">
                          <w:trPr>
                            <w:trHeight w:val="5931"/>
                          </w:trPr>
                          <w:tc>
                            <w:tcPr>
                              <w:tcW w:w="9999" w:type="dxa"/>
                            </w:tcPr>
                            <w:p w14:paraId="4A07EF6E" w14:textId="77777777" w:rsidR="0009583B" w:rsidRDefault="0009583B" w:rsidP="0009583B">
                              <w:pPr>
                                <w:pStyle w:val="Textodestacado"/>
                                <w:rPr>
                                  <w:i/>
                                  <w:noProof/>
                                  <w:sz w:val="36"/>
                                </w:rPr>
                              </w:pPr>
                            </w:p>
                            <w:p w14:paraId="2D792F05" w14:textId="77777777" w:rsidR="0009583B" w:rsidRPr="00DF027C" w:rsidRDefault="0009583B" w:rsidP="0009583B">
                              <w:pPr>
                                <w:pStyle w:val="Contenido"/>
                                <w:rPr>
                                  <w:noProof/>
                                </w:rPr>
                              </w:pPr>
                            </w:p>
                            <w:p w14:paraId="1D0DA76A" w14:textId="77777777" w:rsidR="0009583B" w:rsidRDefault="0009583B" w:rsidP="0009583B">
                              <w:pPr>
                                <w:pStyle w:val="Contenido"/>
                                <w:rPr>
                                  <w:noProof/>
                                </w:rPr>
                              </w:pPr>
                            </w:p>
                            <w:p w14:paraId="2FDC43C2" w14:textId="77777777" w:rsidR="0009583B" w:rsidRDefault="0009583B" w:rsidP="0009583B">
                              <w:pPr>
                                <w:pStyle w:val="Contenido"/>
                                <w:rPr>
                                  <w:noProof/>
                                </w:rPr>
                              </w:pPr>
                            </w:p>
                            <w:p w14:paraId="3020306F" w14:textId="77777777" w:rsidR="0009583B" w:rsidRDefault="0009583B" w:rsidP="0009583B">
                              <w:pPr>
                                <w:pStyle w:val="Contenido"/>
                                <w:rPr>
                                  <w:i/>
                                  <w:noProof/>
                                  <w:sz w:val="36"/>
                                </w:rPr>
                              </w:pPr>
                            </w:p>
                            <w:p w14:paraId="5DEEECB0" w14:textId="77777777" w:rsidR="0009583B" w:rsidRDefault="0009583B" w:rsidP="0009583B">
                              <w:pPr>
                                <w:pStyle w:val="Contenido"/>
                                <w:rPr>
                                  <w:i/>
                                  <w:noProof/>
                                  <w:sz w:val="36"/>
                                </w:rPr>
                              </w:pPr>
                            </w:p>
                          </w:tc>
                        </w:tr>
                      </w:tbl>
                      <w:p w14:paraId="0409E117" w14:textId="77777777" w:rsidR="006F6C24" w:rsidRPr="00DF027C" w:rsidRDefault="006F6C24" w:rsidP="006F6C24">
                        <w:pPr>
                          <w:pStyle w:val="Contenido"/>
                          <w:rPr>
                            <w:noProof/>
                          </w:rPr>
                        </w:pPr>
                      </w:p>
                      <w:p w14:paraId="0A0CD9D8" w14:textId="77777777" w:rsidR="006F6C24" w:rsidRDefault="006F6C24" w:rsidP="006F6C24">
                        <w:pPr>
                          <w:pStyle w:val="Contenido"/>
                          <w:rPr>
                            <w:noProof/>
                          </w:rPr>
                        </w:pPr>
                      </w:p>
                      <w:p w14:paraId="2A0DE692" w14:textId="77777777" w:rsidR="006F6C24" w:rsidRDefault="006F6C24" w:rsidP="006F6C24">
                        <w:pPr>
                          <w:pStyle w:val="Contenido"/>
                          <w:rPr>
                            <w:noProof/>
                          </w:rPr>
                        </w:pPr>
                      </w:p>
                      <w:p w14:paraId="7253443B" w14:textId="77777777" w:rsidR="006F6C24" w:rsidRDefault="006F6C24" w:rsidP="006F6C24">
                        <w:pPr>
                          <w:pStyle w:val="Contenido"/>
                          <w:rPr>
                            <w:i/>
                            <w:noProof/>
                            <w:sz w:val="36"/>
                          </w:rPr>
                        </w:pPr>
                      </w:p>
                      <w:p w14:paraId="7F6D796D" w14:textId="77777777" w:rsidR="006F6C24" w:rsidRDefault="006F6C24" w:rsidP="006F6C24">
                        <w:pPr>
                          <w:pStyle w:val="Contenido"/>
                          <w:rPr>
                            <w:i/>
                            <w:noProof/>
                            <w:sz w:val="36"/>
                          </w:rPr>
                        </w:pPr>
                      </w:p>
                    </w:tc>
                  </w:tr>
                </w:tbl>
                <w:p w14:paraId="73B5037F" w14:textId="77777777" w:rsidR="00FA1015" w:rsidRPr="00DF027C" w:rsidRDefault="00FA1015" w:rsidP="00FA1015">
                  <w:pPr>
                    <w:pStyle w:val="Contenido"/>
                    <w:rPr>
                      <w:noProof/>
                    </w:rPr>
                  </w:pPr>
                </w:p>
                <w:p w14:paraId="02540C63" w14:textId="77777777" w:rsidR="00FA1015" w:rsidRDefault="00FA1015" w:rsidP="00FA1015">
                  <w:pPr>
                    <w:pStyle w:val="Contenido"/>
                    <w:rPr>
                      <w:noProof/>
                    </w:rPr>
                  </w:pPr>
                </w:p>
                <w:p w14:paraId="6D6BDF25" w14:textId="77777777" w:rsidR="00FA1015" w:rsidRDefault="00FA1015" w:rsidP="00FA1015">
                  <w:pPr>
                    <w:pStyle w:val="Contenido"/>
                    <w:rPr>
                      <w:noProof/>
                    </w:rPr>
                  </w:pPr>
                </w:p>
                <w:p w14:paraId="5E5C7C96" w14:textId="77777777" w:rsidR="00FA1015" w:rsidRDefault="00FA1015" w:rsidP="00FA1015">
                  <w:pPr>
                    <w:pStyle w:val="Contenido"/>
                    <w:rPr>
                      <w:i/>
                      <w:noProof/>
                      <w:sz w:val="36"/>
                    </w:rPr>
                  </w:pPr>
                </w:p>
                <w:p w14:paraId="1D2477DC" w14:textId="77777777" w:rsidR="00FA1015" w:rsidRDefault="00FA1015" w:rsidP="00FA1015">
                  <w:pPr>
                    <w:pStyle w:val="Contenido"/>
                    <w:rPr>
                      <w:i/>
                      <w:noProof/>
                      <w:sz w:val="36"/>
                    </w:rPr>
                  </w:pPr>
                </w:p>
              </w:tc>
            </w:tr>
          </w:tbl>
          <w:p w14:paraId="5D4BD247" w14:textId="77777777" w:rsidR="00FA1015" w:rsidRDefault="00FA1015" w:rsidP="00043945">
            <w:pPr>
              <w:pStyle w:val="Contenido"/>
              <w:rPr>
                <w:i/>
                <w:noProof/>
                <w:sz w:val="36"/>
              </w:rPr>
            </w:pPr>
          </w:p>
          <w:p w14:paraId="40CEE4EE" w14:textId="77777777" w:rsidR="00FA1015" w:rsidRDefault="00FA1015" w:rsidP="00043945">
            <w:pPr>
              <w:pStyle w:val="Contenido"/>
              <w:rPr>
                <w:i/>
                <w:noProof/>
                <w:sz w:val="36"/>
              </w:rPr>
            </w:pPr>
          </w:p>
        </w:tc>
      </w:tr>
    </w:tbl>
    <w:p w14:paraId="6AFBA051" w14:textId="77777777" w:rsidR="008C6F4F" w:rsidRPr="00D70D02" w:rsidRDefault="008C6F4F" w:rsidP="00AB02A7">
      <w:pPr>
        <w:spacing w:after="200"/>
        <w:rPr>
          <w:noProof/>
        </w:rPr>
      </w:pPr>
    </w:p>
    <w:sectPr w:rsidR="008C6F4F" w:rsidRPr="00D70D02" w:rsidSect="00AB02A7">
      <w:headerReference w:type="default" r:id="rId28"/>
      <w:footerReference w:type="default" r:id="rId29"/>
      <w:pgSz w:w="11906" w:h="16838" w:code="9"/>
      <w:pgMar w:top="720" w:right="936" w:bottom="720" w:left="936" w:header="0" w:footer="289" w:gutter="0"/>
      <w:pgNumType w:start="1"/>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lboetxeaga Zabaleta, Ager" w:date="2022-02-04T10:21:00Z" w:initials="KZA">
    <w:p w14:paraId="1CE7DBF3" w14:textId="77777777" w:rsidR="002C7950" w:rsidRDefault="002C7950">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7DB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0590D" w14:textId="77777777" w:rsidR="00E80040" w:rsidRDefault="00E80040">
      <w:r>
        <w:separator/>
      </w:r>
    </w:p>
    <w:p w14:paraId="69650D1B" w14:textId="77777777" w:rsidR="00E80040" w:rsidRDefault="00E80040"/>
  </w:endnote>
  <w:endnote w:type="continuationSeparator" w:id="0">
    <w:p w14:paraId="015C4ACA" w14:textId="77777777" w:rsidR="00E80040" w:rsidRDefault="00E80040">
      <w:r>
        <w:continuationSeparator/>
      </w:r>
    </w:p>
    <w:p w14:paraId="4CADDC0F" w14:textId="77777777" w:rsidR="00E80040" w:rsidRDefault="00E80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EndPr/>
    <w:sdtContent>
      <w:p w14:paraId="5AAA5008"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657D56">
          <w:rPr>
            <w:noProof/>
            <w:lang w:bidi="es-ES"/>
          </w:rPr>
          <w:t>9</w:t>
        </w:r>
        <w:r>
          <w:rPr>
            <w:noProof/>
            <w:lang w:bidi="es-ES"/>
          </w:rPr>
          <w:fldChar w:fldCharType="end"/>
        </w:r>
      </w:p>
    </w:sdtContent>
  </w:sdt>
  <w:p w14:paraId="52CD2D74"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33A76" w14:textId="77777777" w:rsidR="00E80040" w:rsidRDefault="00E80040">
      <w:r>
        <w:separator/>
      </w:r>
    </w:p>
    <w:p w14:paraId="5FF69097" w14:textId="77777777" w:rsidR="00E80040" w:rsidRDefault="00E80040"/>
  </w:footnote>
  <w:footnote w:type="continuationSeparator" w:id="0">
    <w:p w14:paraId="0FBCB5EC" w14:textId="77777777" w:rsidR="00E80040" w:rsidRDefault="00E80040">
      <w:r>
        <w:continuationSeparator/>
      </w:r>
    </w:p>
    <w:p w14:paraId="559BC8C5" w14:textId="77777777" w:rsidR="00E80040" w:rsidRDefault="00E800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04344A5" w14:textId="77777777" w:rsidTr="00360494">
      <w:trPr>
        <w:trHeight w:val="978"/>
      </w:trPr>
      <w:tc>
        <w:tcPr>
          <w:tcW w:w="10035" w:type="dxa"/>
          <w:tcBorders>
            <w:top w:val="nil"/>
            <w:left w:val="nil"/>
            <w:bottom w:val="single" w:sz="36" w:space="0" w:color="34ABA2" w:themeColor="accent3"/>
            <w:right w:val="nil"/>
          </w:tcBorders>
        </w:tcPr>
        <w:p w14:paraId="2AD38933" w14:textId="77777777" w:rsidR="00D077E9" w:rsidRDefault="00D077E9">
          <w:pPr>
            <w:pStyle w:val="Encabezado"/>
            <w:rPr>
              <w:noProof/>
            </w:rPr>
          </w:pPr>
        </w:p>
      </w:tc>
    </w:tr>
  </w:tbl>
  <w:p w14:paraId="7FAD1C9E"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85D"/>
    <w:multiLevelType w:val="hybridMultilevel"/>
    <w:tmpl w:val="7AD4A756"/>
    <w:lvl w:ilvl="0" w:tplc="0C0A0005">
      <w:start w:val="1"/>
      <w:numFmt w:val="bullet"/>
      <w:lvlText w:val=""/>
      <w:lvlJc w:val="left"/>
      <w:pPr>
        <w:ind w:left="2796" w:hanging="360"/>
      </w:pPr>
      <w:rPr>
        <w:rFonts w:ascii="Wingdings" w:hAnsi="Wingdings" w:hint="default"/>
      </w:rPr>
    </w:lvl>
    <w:lvl w:ilvl="1" w:tplc="0C0A0003" w:tentative="1">
      <w:start w:val="1"/>
      <w:numFmt w:val="bullet"/>
      <w:lvlText w:val="o"/>
      <w:lvlJc w:val="left"/>
      <w:pPr>
        <w:ind w:left="3516" w:hanging="360"/>
      </w:pPr>
      <w:rPr>
        <w:rFonts w:ascii="Courier New" w:hAnsi="Courier New" w:cs="Courier New" w:hint="default"/>
      </w:rPr>
    </w:lvl>
    <w:lvl w:ilvl="2" w:tplc="0C0A0005" w:tentative="1">
      <w:start w:val="1"/>
      <w:numFmt w:val="bullet"/>
      <w:lvlText w:val=""/>
      <w:lvlJc w:val="left"/>
      <w:pPr>
        <w:ind w:left="4236" w:hanging="360"/>
      </w:pPr>
      <w:rPr>
        <w:rFonts w:ascii="Wingdings" w:hAnsi="Wingdings" w:hint="default"/>
      </w:rPr>
    </w:lvl>
    <w:lvl w:ilvl="3" w:tplc="0C0A0001" w:tentative="1">
      <w:start w:val="1"/>
      <w:numFmt w:val="bullet"/>
      <w:lvlText w:val=""/>
      <w:lvlJc w:val="left"/>
      <w:pPr>
        <w:ind w:left="4956" w:hanging="360"/>
      </w:pPr>
      <w:rPr>
        <w:rFonts w:ascii="Symbol" w:hAnsi="Symbol" w:hint="default"/>
      </w:rPr>
    </w:lvl>
    <w:lvl w:ilvl="4" w:tplc="0C0A0003" w:tentative="1">
      <w:start w:val="1"/>
      <w:numFmt w:val="bullet"/>
      <w:lvlText w:val="o"/>
      <w:lvlJc w:val="left"/>
      <w:pPr>
        <w:ind w:left="5676" w:hanging="360"/>
      </w:pPr>
      <w:rPr>
        <w:rFonts w:ascii="Courier New" w:hAnsi="Courier New" w:cs="Courier New" w:hint="default"/>
      </w:rPr>
    </w:lvl>
    <w:lvl w:ilvl="5" w:tplc="0C0A0005" w:tentative="1">
      <w:start w:val="1"/>
      <w:numFmt w:val="bullet"/>
      <w:lvlText w:val=""/>
      <w:lvlJc w:val="left"/>
      <w:pPr>
        <w:ind w:left="6396" w:hanging="360"/>
      </w:pPr>
      <w:rPr>
        <w:rFonts w:ascii="Wingdings" w:hAnsi="Wingdings" w:hint="default"/>
      </w:rPr>
    </w:lvl>
    <w:lvl w:ilvl="6" w:tplc="0C0A0001" w:tentative="1">
      <w:start w:val="1"/>
      <w:numFmt w:val="bullet"/>
      <w:lvlText w:val=""/>
      <w:lvlJc w:val="left"/>
      <w:pPr>
        <w:ind w:left="7116" w:hanging="360"/>
      </w:pPr>
      <w:rPr>
        <w:rFonts w:ascii="Symbol" w:hAnsi="Symbol" w:hint="default"/>
      </w:rPr>
    </w:lvl>
    <w:lvl w:ilvl="7" w:tplc="0C0A0003" w:tentative="1">
      <w:start w:val="1"/>
      <w:numFmt w:val="bullet"/>
      <w:lvlText w:val="o"/>
      <w:lvlJc w:val="left"/>
      <w:pPr>
        <w:ind w:left="7836" w:hanging="360"/>
      </w:pPr>
      <w:rPr>
        <w:rFonts w:ascii="Courier New" w:hAnsi="Courier New" w:cs="Courier New" w:hint="default"/>
      </w:rPr>
    </w:lvl>
    <w:lvl w:ilvl="8" w:tplc="0C0A0005" w:tentative="1">
      <w:start w:val="1"/>
      <w:numFmt w:val="bullet"/>
      <w:lvlText w:val=""/>
      <w:lvlJc w:val="left"/>
      <w:pPr>
        <w:ind w:left="8556" w:hanging="360"/>
      </w:pPr>
      <w:rPr>
        <w:rFonts w:ascii="Wingdings" w:hAnsi="Wingdings" w:hint="default"/>
      </w:rPr>
    </w:lvl>
  </w:abstractNum>
  <w:abstractNum w:abstractNumId="1" w15:restartNumberingAfterBreak="0">
    <w:nsid w:val="179D0784"/>
    <w:multiLevelType w:val="hybridMultilevel"/>
    <w:tmpl w:val="C8D40630"/>
    <w:lvl w:ilvl="0" w:tplc="A16AEB88">
      <w:start w:val="3"/>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B663E7"/>
    <w:multiLevelType w:val="hybridMultilevel"/>
    <w:tmpl w:val="677EE5A8"/>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3" w15:restartNumberingAfterBreak="0">
    <w:nsid w:val="19627813"/>
    <w:multiLevelType w:val="hybridMultilevel"/>
    <w:tmpl w:val="9C90B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27004B"/>
    <w:multiLevelType w:val="hybridMultilevel"/>
    <w:tmpl w:val="963E5A54"/>
    <w:lvl w:ilvl="0" w:tplc="0C0A0003">
      <w:start w:val="1"/>
      <w:numFmt w:val="bullet"/>
      <w:lvlText w:val="o"/>
      <w:lvlJc w:val="left"/>
      <w:pPr>
        <w:ind w:left="1942" w:hanging="360"/>
      </w:pPr>
      <w:rPr>
        <w:rFonts w:ascii="Courier New" w:hAnsi="Courier New" w:cs="Courier New" w:hint="default"/>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5" w15:restartNumberingAfterBreak="0">
    <w:nsid w:val="5E897F00"/>
    <w:multiLevelType w:val="hybridMultilevel"/>
    <w:tmpl w:val="D85E06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AD14BA"/>
    <w:multiLevelType w:val="hybridMultilevel"/>
    <w:tmpl w:val="C1AEC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lboetxeaga Zabaleta, Ager">
    <w15:presenceInfo w15:providerId="None" w15:userId="Kalboetxeaga Zabaleta, A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4F"/>
    <w:rsid w:val="0002482E"/>
    <w:rsid w:val="00050324"/>
    <w:rsid w:val="000747A0"/>
    <w:rsid w:val="0009583B"/>
    <w:rsid w:val="000A0150"/>
    <w:rsid w:val="000A72D0"/>
    <w:rsid w:val="000E63C9"/>
    <w:rsid w:val="000F6F9B"/>
    <w:rsid w:val="00130E9D"/>
    <w:rsid w:val="00150A6D"/>
    <w:rsid w:val="00185B35"/>
    <w:rsid w:val="001F2BC8"/>
    <w:rsid w:val="001F5F6B"/>
    <w:rsid w:val="00222F72"/>
    <w:rsid w:val="00243EBC"/>
    <w:rsid w:val="00246A35"/>
    <w:rsid w:val="00284348"/>
    <w:rsid w:val="002C7950"/>
    <w:rsid w:val="002F51F5"/>
    <w:rsid w:val="00312137"/>
    <w:rsid w:val="00330359"/>
    <w:rsid w:val="0033762F"/>
    <w:rsid w:val="00360494"/>
    <w:rsid w:val="00366C7E"/>
    <w:rsid w:val="00384EA3"/>
    <w:rsid w:val="003A39A1"/>
    <w:rsid w:val="003C2191"/>
    <w:rsid w:val="003D3863"/>
    <w:rsid w:val="003D6512"/>
    <w:rsid w:val="004110DE"/>
    <w:rsid w:val="0044085A"/>
    <w:rsid w:val="00483B7B"/>
    <w:rsid w:val="004B21A5"/>
    <w:rsid w:val="004E5FEE"/>
    <w:rsid w:val="005037F0"/>
    <w:rsid w:val="00516A86"/>
    <w:rsid w:val="005275F6"/>
    <w:rsid w:val="00572102"/>
    <w:rsid w:val="005F1BB0"/>
    <w:rsid w:val="00656C4D"/>
    <w:rsid w:val="00657D56"/>
    <w:rsid w:val="006E5716"/>
    <w:rsid w:val="006F6C24"/>
    <w:rsid w:val="007302B3"/>
    <w:rsid w:val="00730733"/>
    <w:rsid w:val="007309A6"/>
    <w:rsid w:val="00730E3A"/>
    <w:rsid w:val="00736AAF"/>
    <w:rsid w:val="00765B2A"/>
    <w:rsid w:val="00783A34"/>
    <w:rsid w:val="007C6B52"/>
    <w:rsid w:val="007D16C5"/>
    <w:rsid w:val="00862FE4"/>
    <w:rsid w:val="0086389A"/>
    <w:rsid w:val="0087605E"/>
    <w:rsid w:val="008940C6"/>
    <w:rsid w:val="008941AE"/>
    <w:rsid w:val="008B1FEE"/>
    <w:rsid w:val="008C6F4F"/>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C29F3"/>
    <w:rsid w:val="00B231E5"/>
    <w:rsid w:val="00BC06B5"/>
    <w:rsid w:val="00C02B87"/>
    <w:rsid w:val="00C4086D"/>
    <w:rsid w:val="00CA1896"/>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22ACD"/>
    <w:rsid w:val="00E620B0"/>
    <w:rsid w:val="00E80040"/>
    <w:rsid w:val="00E81B40"/>
    <w:rsid w:val="00EF555B"/>
    <w:rsid w:val="00F027BB"/>
    <w:rsid w:val="00F11DCF"/>
    <w:rsid w:val="00F162EA"/>
    <w:rsid w:val="00F52D27"/>
    <w:rsid w:val="00F52D5A"/>
    <w:rsid w:val="00F83527"/>
    <w:rsid w:val="00FA1015"/>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CC850"/>
  <w15:docId w15:val="{7D40649D-BCB4-467B-9280-C120A8A5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styleId="Refdecomentario">
    <w:name w:val="annotation reference"/>
    <w:basedOn w:val="Fuentedeprrafopredeter"/>
    <w:uiPriority w:val="99"/>
    <w:semiHidden/>
    <w:unhideWhenUsed/>
    <w:rsid w:val="006F6C24"/>
    <w:rPr>
      <w:sz w:val="16"/>
      <w:szCs w:val="16"/>
    </w:rPr>
  </w:style>
  <w:style w:type="paragraph" w:styleId="Textocomentario">
    <w:name w:val="annotation text"/>
    <w:basedOn w:val="Normal"/>
    <w:link w:val="TextocomentarioCar"/>
    <w:uiPriority w:val="99"/>
    <w:semiHidden/>
    <w:unhideWhenUsed/>
    <w:rsid w:val="006F6C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6C24"/>
    <w:rPr>
      <w:rFonts w:eastAsiaTheme="minorEastAsia"/>
      <w:b/>
      <w:color w:val="082A75" w:themeColor="text2"/>
      <w:sz w:val="20"/>
      <w:szCs w:val="20"/>
    </w:rPr>
  </w:style>
  <w:style w:type="paragraph" w:styleId="Asuntodelcomentario">
    <w:name w:val="annotation subject"/>
    <w:basedOn w:val="Textocomentario"/>
    <w:next w:val="Textocomentario"/>
    <w:link w:val="AsuntodelcomentarioCar"/>
    <w:uiPriority w:val="99"/>
    <w:semiHidden/>
    <w:unhideWhenUsed/>
    <w:rsid w:val="006F6C24"/>
    <w:rPr>
      <w:bCs/>
    </w:rPr>
  </w:style>
  <w:style w:type="character" w:customStyle="1" w:styleId="AsuntodelcomentarioCar">
    <w:name w:val="Asunto del comentario Car"/>
    <w:basedOn w:val="TextocomentarioCar"/>
    <w:link w:val="Asuntodelcomentario"/>
    <w:uiPriority w:val="99"/>
    <w:semiHidden/>
    <w:rsid w:val="006F6C24"/>
    <w:rPr>
      <w:rFonts w:eastAsiaTheme="minorEastAsia"/>
      <w:b/>
      <w:bCs/>
      <w:color w:val="082A75" w:themeColor="text2"/>
      <w:sz w:val="20"/>
      <w:szCs w:val="20"/>
    </w:rPr>
  </w:style>
  <w:style w:type="paragraph" w:styleId="Prrafodelista">
    <w:name w:val="List Paragraph"/>
    <w:basedOn w:val="Normal"/>
    <w:uiPriority w:val="34"/>
    <w:unhideWhenUsed/>
    <w:qFormat/>
    <w:rsid w:val="008940C6"/>
    <w:pPr>
      <w:ind w:left="720"/>
      <w:contextualSpacing/>
    </w:pPr>
  </w:style>
  <w:style w:type="character" w:styleId="Hipervnculo">
    <w:name w:val="Hyperlink"/>
    <w:basedOn w:val="Fuentedeprrafopredeter"/>
    <w:uiPriority w:val="99"/>
    <w:unhideWhenUsed/>
    <w:rsid w:val="008940C6"/>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es/thank-you-downloading-visual-studio/?sku=Enterprise&amp;channel=Release&amp;version=VS2022&amp;source=VSLandingPage&amp;cid=2030&amp;passive=false" TargetMode="External"/><Relationship Id="rId18" Type="http://schemas.openxmlformats.org/officeDocument/2006/relationships/hyperlink" Target="https://downloads.mongodb.com/compass/mongodb-compass-1.30.1-win32-x64.zip" TargetMode="External"/><Relationship Id="rId26"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hyperlink" Target="https://download.odoocdn.com/download/15/exe?payload=MTY0Mzk2OTU3MS4xNS5leGUuaXhGRmtweE0tTVZrVUJxdFdRR01UeFNTOE5yQm5QYjdNZzJobktwUDF0Yz0%3D" TargetMode="External"/><Relationship Id="rId7" Type="http://schemas.openxmlformats.org/officeDocument/2006/relationships/footnotes" Target="footnotes.xml"/><Relationship Id="rId12" Type="http://schemas.openxmlformats.org/officeDocument/2006/relationships/hyperlink" Target="https://www.jetbrains.com/es-es/idea/download/download-thanks.html?platform=windows&amp;code=IIC" TargetMode="External"/><Relationship Id="rId17" Type="http://schemas.openxmlformats.org/officeDocument/2006/relationships/hyperlink" Target="https://aka.ms/ssmsfullsetup" TargetMode="External"/><Relationship Id="rId25" Type="http://schemas.openxmlformats.org/officeDocument/2006/relationships/hyperlink" Target="https://swagger.i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beaver.io/files/dbeaver-ce-latest-x86_64-setup.exe" TargetMode="External"/><Relationship Id="rId20" Type="http://schemas.openxmlformats.org/officeDocument/2006/relationships/hyperlink" Target="https://fastdl.mongodb.org/tools/db/mongodb-database-tools-windows-x86_64-100.5.2.zi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lipse.org/downloads/download.php?file=/oomph/epp/2021-12/R/eclipse-inst-jre-win64.exe" TargetMode="External"/><Relationship Id="rId24" Type="http://schemas.openxmlformats.org/officeDocument/2006/relationships/hyperlink" Target="https://spring.io/projects/spring-boot"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ownload.sublimetext.com/Sublime%20Text%20Build%203211%20x64%20Setup.exe" TargetMode="External"/><Relationship Id="rId23" Type="http://schemas.openxmlformats.org/officeDocument/2006/relationships/hyperlink" Target="https://go.microsoft.com/fwlink/?linkid=866658"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fastdl.mongodb.org/tools/db/mongodb-database-tools-windows-x86_64-100.5.2.zip"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edirector.gvt1.com/edgedl/android/studio/install/2021.1.1.20/android-studio-2021.1.1.20-windows.exe" TargetMode="External"/><Relationship Id="rId22" Type="http://schemas.openxmlformats.org/officeDocument/2006/relationships/hyperlink" Target="https://fastdl.mongodb.org/windows/mongodb-windows-x86_64-5.0.6-signed.msi" TargetMode="External"/><Relationship Id="rId27" Type="http://schemas.microsoft.com/office/2011/relationships/commentsExtended" Target="commentsExtended.xml"/><Relationship Id="rId30"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boetxeaga.ager\AppData\Roaming\Microsoft\Plantilla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87E100794648EEAAC582F7CF229301"/>
        <w:category>
          <w:name w:val="General"/>
          <w:gallery w:val="placeholder"/>
        </w:category>
        <w:types>
          <w:type w:val="bbPlcHdr"/>
        </w:types>
        <w:behaviors>
          <w:behavior w:val="content"/>
        </w:behaviors>
        <w:guid w:val="{34AB2414-E108-4A0E-87C2-2CE2FD196A39}"/>
      </w:docPartPr>
      <w:docPartBody>
        <w:p w:rsidR="00000000" w:rsidRDefault="005F68F4">
          <w:pPr>
            <w:pStyle w:val="2187E100794648EEAAC582F7CF229301"/>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4</w:t>
          </w:r>
          <w:r w:rsidRPr="00D86945">
            <w:rPr>
              <w:rStyle w:val="SubttuloCar"/>
              <w:b/>
              <w:lang w:bidi="es-ES"/>
            </w:rPr>
            <w:fldChar w:fldCharType="end"/>
          </w:r>
        </w:p>
      </w:docPartBody>
    </w:docPart>
    <w:docPart>
      <w:docPartPr>
        <w:name w:val="3D52B7232760458992063C5E7E207089"/>
        <w:category>
          <w:name w:val="General"/>
          <w:gallery w:val="placeholder"/>
        </w:category>
        <w:types>
          <w:type w:val="bbPlcHdr"/>
        </w:types>
        <w:behaviors>
          <w:behavior w:val="content"/>
        </w:behaviors>
        <w:guid w:val="{29E41286-838C-4D47-9504-2BF1D8D90394}"/>
      </w:docPartPr>
      <w:docPartBody>
        <w:p w:rsidR="00000000" w:rsidRDefault="005F68F4">
          <w:pPr>
            <w:pStyle w:val="3D52B7232760458992063C5E7E207089"/>
          </w:pPr>
          <w:r>
            <w:rPr>
              <w:noProof/>
              <w:lang w:bidi="es-ES"/>
            </w:rPr>
            <w:t>NOMBRE DE LA COMPAÑÍA</w:t>
          </w:r>
        </w:p>
      </w:docPartBody>
    </w:docPart>
    <w:docPart>
      <w:docPartPr>
        <w:name w:val="31FE0066A64E4BA89D9AFF712C520E29"/>
        <w:category>
          <w:name w:val="General"/>
          <w:gallery w:val="placeholder"/>
        </w:category>
        <w:types>
          <w:type w:val="bbPlcHdr"/>
        </w:types>
        <w:behaviors>
          <w:behavior w:val="content"/>
        </w:behaviors>
        <w:guid w:val="{CC9464EF-4A85-4C17-ABAA-F7443DAE9723}"/>
      </w:docPartPr>
      <w:docPartBody>
        <w:p w:rsidR="00000000" w:rsidRDefault="005F68F4">
          <w:pPr>
            <w:pStyle w:val="31FE0066A64E4BA89D9AFF712C520E29"/>
          </w:pPr>
          <w:r>
            <w:rPr>
              <w:noProof/>
              <w:lang w:bidi="es-ES"/>
            </w:rPr>
            <w:t>Su nombre</w:t>
          </w:r>
        </w:p>
      </w:docPartBody>
    </w:docPart>
    <w:docPart>
      <w:docPartPr>
        <w:name w:val="C42DE0DB90A941D69CD1ACAFD8409820"/>
        <w:category>
          <w:name w:val="General"/>
          <w:gallery w:val="placeholder"/>
        </w:category>
        <w:types>
          <w:type w:val="bbPlcHdr"/>
        </w:types>
        <w:behaviors>
          <w:behavior w:val="content"/>
        </w:behaviors>
        <w:guid w:val="{6078E63A-CA6C-417D-BC40-AEA3D7DABF15}"/>
      </w:docPartPr>
      <w:docPartBody>
        <w:p w:rsidR="00000000" w:rsidRDefault="005F68F4">
          <w:pPr>
            <w:pStyle w:val="C42DE0DB90A941D69CD1ACAFD8409820"/>
          </w:pPr>
          <w:r w:rsidRPr="00DF027C">
            <w:rPr>
              <w:noProof/>
              <w:lang w:bidi="es-ES"/>
            </w:rPr>
            <w:t>Texto del subtítulo aquí</w:t>
          </w:r>
        </w:p>
      </w:docPartBody>
    </w:docPart>
    <w:docPart>
      <w:docPartPr>
        <w:name w:val="FB800AF94D1E4BD7ACC8CCF3648B5B1A"/>
        <w:category>
          <w:name w:val="General"/>
          <w:gallery w:val="placeholder"/>
        </w:category>
        <w:types>
          <w:type w:val="bbPlcHdr"/>
        </w:types>
        <w:behaviors>
          <w:behavior w:val="content"/>
        </w:behaviors>
        <w:guid w:val="{EBEAD1F2-08D6-498A-91DB-15664BA15FE9}"/>
      </w:docPartPr>
      <w:docPartBody>
        <w:p w:rsidR="00000000" w:rsidRDefault="005F68F4">
          <w:pPr>
            <w:pStyle w:val="FB800AF94D1E4BD7ACC8CCF3648B5B1A"/>
          </w:pPr>
          <w:r w:rsidRPr="00DF027C">
            <w:rPr>
              <w:noProof/>
              <w:lang w:bidi="es-ES"/>
            </w:rPr>
            <w:t xml:space="preserve">¿Quiere insertar una imagen de sus archivos o agregar una forma, un cuadro de texto o una tabla? ¡Adelante! En la pestaña Insertar de la cinta de opciones, pulse la opción que necesite. </w:t>
          </w:r>
        </w:p>
      </w:docPartBody>
    </w:docPart>
    <w:docPart>
      <w:docPartPr>
        <w:name w:val="9F47C73BEA4B4FB68EB6FAAADDF768EA"/>
        <w:category>
          <w:name w:val="General"/>
          <w:gallery w:val="placeholder"/>
        </w:category>
        <w:types>
          <w:type w:val="bbPlcHdr"/>
        </w:types>
        <w:behaviors>
          <w:behavior w:val="content"/>
        </w:behaviors>
        <w:guid w:val="{58D88A75-296C-4DBA-B54E-D667B31F4330}"/>
      </w:docPartPr>
      <w:docPartBody>
        <w:p w:rsidR="00000000" w:rsidRDefault="005F68F4">
          <w:pPr>
            <w:pStyle w:val="9F47C73BEA4B4FB68EB6FAAADDF768EA"/>
          </w:pPr>
          <w:r w:rsidRPr="00DF027C">
            <w:rPr>
              <w:noProof/>
              <w:lang w:bidi="es-ES"/>
            </w:rPr>
            <w:t>Para empezar ahora mismo, pulse el texto de cualquier marcador de pos</w:t>
          </w:r>
          <w:r w:rsidRPr="00DF027C">
            <w:rPr>
              <w:noProof/>
              <w:lang w:bidi="es-ES"/>
            </w:rPr>
            <w:t>ición (como este) y empiece a escribir para reemplazarlo por el suyo.</w:t>
          </w:r>
        </w:p>
      </w:docPartBody>
    </w:docPart>
    <w:docPart>
      <w:docPartPr>
        <w:name w:val="E3ACE7154BBF4586BEA6B6CF2C4010AF"/>
        <w:category>
          <w:name w:val="General"/>
          <w:gallery w:val="placeholder"/>
        </w:category>
        <w:types>
          <w:type w:val="bbPlcHdr"/>
        </w:types>
        <w:behaviors>
          <w:behavior w:val="content"/>
        </w:behaviors>
        <w:guid w:val="{012B96FB-C936-4A26-A492-1FBF1070F401}"/>
      </w:docPartPr>
      <w:docPartBody>
        <w:p w:rsidR="00000000" w:rsidRDefault="005F68F4">
          <w:pPr>
            <w:pStyle w:val="E3ACE7154BBF4586BEA6B6CF2C4010AF"/>
          </w:pPr>
          <w:r w:rsidRPr="00DF027C">
            <w:rPr>
              <w:noProof/>
              <w:lang w:bidi="es-ES"/>
            </w:rPr>
            <w:t xml:space="preserve">¿Quiere insertar una imagen de sus archivos o agregar una forma, un cuadro de texto o una tabla? ¡Adelante! En la pestaña Insertar de la cinta de opciones, pulse la opción que necesite. </w:t>
          </w:r>
        </w:p>
      </w:docPartBody>
    </w:docPart>
    <w:docPart>
      <w:docPartPr>
        <w:name w:val="54A87FD5C97F40BFA24B4F5FDE628AE1"/>
        <w:category>
          <w:name w:val="General"/>
          <w:gallery w:val="placeholder"/>
        </w:category>
        <w:types>
          <w:type w:val="bbPlcHdr"/>
        </w:types>
        <w:behaviors>
          <w:behavior w:val="content"/>
        </w:behaviors>
        <w:guid w:val="{8F17EB53-0FC9-442F-BF62-DD7EB5A2E93C}"/>
      </w:docPartPr>
      <w:docPartBody>
        <w:p w:rsidR="00000000" w:rsidRDefault="0051307D" w:rsidP="0051307D">
          <w:pPr>
            <w:pStyle w:val="54A87FD5C97F40BFA24B4F5FDE628AE1"/>
          </w:pPr>
          <w:r w:rsidRPr="00DF027C">
            <w:rPr>
              <w:noProof/>
              <w:lang w:bidi="es-ES"/>
            </w:rPr>
            <w:t>Texto del subtítulo aquí</w:t>
          </w:r>
        </w:p>
      </w:docPartBody>
    </w:docPart>
    <w:docPart>
      <w:docPartPr>
        <w:name w:val="1516DADAA673430F920E4C52F9918DDF"/>
        <w:category>
          <w:name w:val="General"/>
          <w:gallery w:val="placeholder"/>
        </w:category>
        <w:types>
          <w:type w:val="bbPlcHdr"/>
        </w:types>
        <w:behaviors>
          <w:behavior w:val="content"/>
        </w:behaviors>
        <w:guid w:val="{03B64D6C-DE2C-4020-9E64-45FE5940B69D}"/>
      </w:docPartPr>
      <w:docPartBody>
        <w:p w:rsidR="00000000" w:rsidRDefault="0051307D" w:rsidP="0051307D">
          <w:pPr>
            <w:pStyle w:val="1516DADAA673430F920E4C52F9918DDF"/>
          </w:pPr>
          <w:r w:rsidRPr="00DF027C">
            <w:rPr>
              <w:noProof/>
              <w:lang w:bidi="es-ES"/>
            </w:rPr>
            <w:t>Texto del subtítulo aquí</w:t>
          </w:r>
        </w:p>
      </w:docPartBody>
    </w:docPart>
    <w:docPart>
      <w:docPartPr>
        <w:name w:val="D93A9D9919E44117BA579C797987BA4C"/>
        <w:category>
          <w:name w:val="General"/>
          <w:gallery w:val="placeholder"/>
        </w:category>
        <w:types>
          <w:type w:val="bbPlcHdr"/>
        </w:types>
        <w:behaviors>
          <w:behavior w:val="content"/>
        </w:behaviors>
        <w:guid w:val="{D8775E17-137A-4994-B314-2CAF9C4ACFEF}"/>
      </w:docPartPr>
      <w:docPartBody>
        <w:p w:rsidR="00000000" w:rsidRDefault="0051307D" w:rsidP="0051307D">
          <w:pPr>
            <w:pStyle w:val="D93A9D9919E44117BA579C797987BA4C"/>
          </w:pPr>
          <w:r w:rsidRPr="00DF027C">
            <w:rPr>
              <w:noProof/>
              <w:lang w:bidi="es-ES"/>
            </w:rPr>
            <w:t>Texto del subtítulo aquí</w:t>
          </w:r>
        </w:p>
      </w:docPartBody>
    </w:docPart>
    <w:docPart>
      <w:docPartPr>
        <w:name w:val="004E7DD562A24CF391B25BB5B50A32C4"/>
        <w:category>
          <w:name w:val="General"/>
          <w:gallery w:val="placeholder"/>
        </w:category>
        <w:types>
          <w:type w:val="bbPlcHdr"/>
        </w:types>
        <w:behaviors>
          <w:behavior w:val="content"/>
        </w:behaviors>
        <w:guid w:val="{A323CE6C-14DC-4AFE-B046-A1E493875E06}"/>
      </w:docPartPr>
      <w:docPartBody>
        <w:p w:rsidR="00000000" w:rsidRDefault="0051307D" w:rsidP="0051307D">
          <w:pPr>
            <w:pStyle w:val="004E7DD562A24CF391B25BB5B50A32C4"/>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7D"/>
    <w:rsid w:val="0051307D"/>
    <w:rsid w:val="005F6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187E100794648EEAAC582F7CF229301">
    <w:name w:val="2187E100794648EEAAC582F7CF229301"/>
  </w:style>
  <w:style w:type="paragraph" w:customStyle="1" w:styleId="3D52B7232760458992063C5E7E207089">
    <w:name w:val="3D52B7232760458992063C5E7E207089"/>
  </w:style>
  <w:style w:type="paragraph" w:customStyle="1" w:styleId="31FE0066A64E4BA89D9AFF712C520E29">
    <w:name w:val="31FE0066A64E4BA89D9AFF712C520E29"/>
  </w:style>
  <w:style w:type="paragraph" w:customStyle="1" w:styleId="C42DE0DB90A941D69CD1ACAFD8409820">
    <w:name w:val="C42DE0DB90A941D69CD1ACAFD8409820"/>
  </w:style>
  <w:style w:type="paragraph" w:customStyle="1" w:styleId="7DF45B55999742688FD07946A0139CF0">
    <w:name w:val="7DF45B55999742688FD07946A0139CF0"/>
  </w:style>
  <w:style w:type="paragraph" w:customStyle="1" w:styleId="FB800AF94D1E4BD7ACC8CCF3648B5B1A">
    <w:name w:val="FB800AF94D1E4BD7ACC8CCF3648B5B1A"/>
  </w:style>
  <w:style w:type="paragraph" w:customStyle="1" w:styleId="9F47C73BEA4B4FB68EB6FAAADDF768EA">
    <w:name w:val="9F47C73BEA4B4FB68EB6FAAADDF768EA"/>
  </w:style>
  <w:style w:type="paragraph" w:customStyle="1" w:styleId="E3ACE7154BBF4586BEA6B6CF2C4010AF">
    <w:name w:val="E3ACE7154BBF4586BEA6B6CF2C4010AF"/>
  </w:style>
  <w:style w:type="paragraph" w:customStyle="1" w:styleId="54A87FD5C97F40BFA24B4F5FDE628AE1">
    <w:name w:val="54A87FD5C97F40BFA24B4F5FDE628AE1"/>
    <w:rsid w:val="0051307D"/>
  </w:style>
  <w:style w:type="paragraph" w:customStyle="1" w:styleId="021420A887384593B974D3E6C58AA62D">
    <w:name w:val="021420A887384593B974D3E6C58AA62D"/>
    <w:rsid w:val="0051307D"/>
  </w:style>
  <w:style w:type="paragraph" w:customStyle="1" w:styleId="465CCA91ACC04252B79941E27F618DA7">
    <w:name w:val="465CCA91ACC04252B79941E27F618DA7"/>
    <w:rsid w:val="0051307D"/>
  </w:style>
  <w:style w:type="paragraph" w:customStyle="1" w:styleId="3C2A6178121644A8BA3B76AD5678168E">
    <w:name w:val="3C2A6178121644A8BA3B76AD5678168E"/>
    <w:rsid w:val="0051307D"/>
  </w:style>
  <w:style w:type="paragraph" w:customStyle="1" w:styleId="1711E9A7C2EC4CDCB82EF7894FA34F95">
    <w:name w:val="1711E9A7C2EC4CDCB82EF7894FA34F95"/>
    <w:rsid w:val="0051307D"/>
  </w:style>
  <w:style w:type="paragraph" w:customStyle="1" w:styleId="1516DADAA673430F920E4C52F9918DDF">
    <w:name w:val="1516DADAA673430F920E4C52F9918DDF"/>
    <w:rsid w:val="0051307D"/>
  </w:style>
  <w:style w:type="paragraph" w:customStyle="1" w:styleId="B4D8B830E9F84EC8831B47F820A5B698">
    <w:name w:val="B4D8B830E9F84EC8831B47F820A5B698"/>
    <w:rsid w:val="0051307D"/>
  </w:style>
  <w:style w:type="paragraph" w:customStyle="1" w:styleId="55831F52120C44DD8B3E5C2FAFA81BF7">
    <w:name w:val="55831F52120C44DD8B3E5C2FAFA81BF7"/>
    <w:rsid w:val="0051307D"/>
  </w:style>
  <w:style w:type="paragraph" w:customStyle="1" w:styleId="E0419B8FCC6A4F44A8DAE7E0B6F8550C">
    <w:name w:val="E0419B8FCC6A4F44A8DAE7E0B6F8550C"/>
    <w:rsid w:val="0051307D"/>
  </w:style>
  <w:style w:type="paragraph" w:customStyle="1" w:styleId="D93A9D9919E44117BA579C797987BA4C">
    <w:name w:val="D93A9D9919E44117BA579C797987BA4C"/>
    <w:rsid w:val="0051307D"/>
  </w:style>
  <w:style w:type="paragraph" w:customStyle="1" w:styleId="B868F49BB35C4AAC893A92823F9661F8">
    <w:name w:val="B868F49BB35C4AAC893A92823F9661F8"/>
    <w:rsid w:val="0051307D"/>
  </w:style>
  <w:style w:type="paragraph" w:customStyle="1" w:styleId="10DBD3B973F24DAB9984660C0A9CE67B">
    <w:name w:val="10DBD3B973F24DAB9984660C0A9CE67B"/>
    <w:rsid w:val="0051307D"/>
  </w:style>
  <w:style w:type="paragraph" w:customStyle="1" w:styleId="004E7DD562A24CF391B25BB5B50A32C4">
    <w:name w:val="004E7DD562A24CF391B25BB5B50A32C4"/>
    <w:rsid w:val="0051307D"/>
  </w:style>
  <w:style w:type="paragraph" w:customStyle="1" w:styleId="3A5A2052E22042C09C7A15DB9AACB3D9">
    <w:name w:val="3A5A2052E22042C09C7A15DB9AACB3D9"/>
    <w:rsid w:val="0051307D"/>
  </w:style>
  <w:style w:type="paragraph" w:customStyle="1" w:styleId="CD974536D3DF4838964B742F20722A49">
    <w:name w:val="CD974536D3DF4838964B742F20722A49"/>
    <w:rsid w:val="0051307D"/>
  </w:style>
  <w:style w:type="paragraph" w:customStyle="1" w:styleId="25E73FC0764A4A9C8ACFB02E23D0FC5B">
    <w:name w:val="25E73FC0764A4A9C8ACFB02E23D0FC5B"/>
    <w:rsid w:val="0051307D"/>
  </w:style>
  <w:style w:type="paragraph" w:customStyle="1" w:styleId="62ED1583E88F4B56B717B6DD6440EA88">
    <w:name w:val="62ED1583E88F4B56B717B6DD6440EA88"/>
    <w:rsid w:val="0051307D"/>
  </w:style>
  <w:style w:type="paragraph" w:customStyle="1" w:styleId="611301D500494217B6955C51F90EC213">
    <w:name w:val="611301D500494217B6955C51F90EC213"/>
    <w:rsid w:val="0051307D"/>
  </w:style>
  <w:style w:type="paragraph" w:customStyle="1" w:styleId="CC63FE6D9F064FE49914BB7CE8796AF7">
    <w:name w:val="CC63FE6D9F064FE49914BB7CE8796AF7"/>
    <w:rsid w:val="0051307D"/>
  </w:style>
  <w:style w:type="paragraph" w:customStyle="1" w:styleId="37BA30C846714F3295402D88E6017B55">
    <w:name w:val="37BA30C846714F3295402D88E6017B55"/>
    <w:rsid w:val="005130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Iker Romero, Kepa Perez,
Ager (Agertxu)</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A6726-F606-436C-99E1-F23473456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169</TotalTime>
  <Pages>10</Pages>
  <Words>1386</Words>
  <Characters>7628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Kalboetxeaga Zabaleta, Ager</dc:creator>
  <cp:keywords/>
  <cp:lastModifiedBy>Kalboetxeaga Zabaleta, Ager</cp:lastModifiedBy>
  <cp:revision>1</cp:revision>
  <cp:lastPrinted>2006-08-01T17:47:00Z</cp:lastPrinted>
  <dcterms:created xsi:type="dcterms:W3CDTF">2022-02-04T07:12:00Z</dcterms:created>
  <dcterms:modified xsi:type="dcterms:W3CDTF">2022-02-04T10:01:00Z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